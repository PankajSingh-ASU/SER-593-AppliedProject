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B6427" w14:textId="77777777" w:rsidR="004B4BA3" w:rsidRDefault="004B4BA3">
      <w:pPr>
        <w:pStyle w:val="line"/>
      </w:pPr>
    </w:p>
    <w:p w14:paraId="4BDDDE72" w14:textId="77777777" w:rsidR="004B4BA3" w:rsidRDefault="004B4BA3" w:rsidP="00B818B4">
      <w:pPr>
        <w:pStyle w:val="Title"/>
      </w:pPr>
      <w:r>
        <w:t>Software Requirements Specification</w:t>
      </w:r>
    </w:p>
    <w:p w14:paraId="19AB90AF" w14:textId="77777777" w:rsidR="004B4BA3" w:rsidRDefault="004B4BA3" w:rsidP="00B818B4">
      <w:pPr>
        <w:pStyle w:val="Title"/>
        <w:spacing w:before="0" w:after="400"/>
        <w:rPr>
          <w:sz w:val="40"/>
        </w:rPr>
      </w:pPr>
      <w:r>
        <w:rPr>
          <w:sz w:val="40"/>
        </w:rPr>
        <w:t>for</w:t>
      </w:r>
    </w:p>
    <w:p w14:paraId="65DA582C" w14:textId="77777777" w:rsidR="004B4BA3" w:rsidRDefault="005B68BD" w:rsidP="00B818B4">
      <w:pPr>
        <w:pStyle w:val="Title"/>
      </w:pPr>
      <w:r>
        <w:t>LizCapApp</w:t>
      </w:r>
    </w:p>
    <w:p w14:paraId="04757E95" w14:textId="77777777" w:rsidR="004B4BA3" w:rsidRDefault="004B4BA3" w:rsidP="00B818B4">
      <w:pPr>
        <w:pStyle w:val="ByLine"/>
      </w:pPr>
      <w:r>
        <w:t xml:space="preserve">Version 1.0 </w:t>
      </w:r>
    </w:p>
    <w:p w14:paraId="2A85D181" w14:textId="77777777" w:rsidR="004B4BA3" w:rsidRDefault="005B68BD" w:rsidP="00B818B4">
      <w:pPr>
        <w:pStyle w:val="ByLine"/>
      </w:pPr>
      <w:r>
        <w:t>Prepared by Pankaj Singh</w:t>
      </w:r>
    </w:p>
    <w:p w14:paraId="6AC2FE41" w14:textId="77777777" w:rsidR="004B4BA3" w:rsidRDefault="005B68BD" w:rsidP="00B818B4">
      <w:pPr>
        <w:pStyle w:val="ByLine"/>
      </w:pPr>
      <w:r>
        <w:t>Arizona State University</w:t>
      </w:r>
    </w:p>
    <w:p w14:paraId="55A0ECE3" w14:textId="77777777" w:rsidR="004B4BA3" w:rsidRDefault="00BA72A3" w:rsidP="00B818B4">
      <w:pPr>
        <w:pStyle w:val="ByLine"/>
      </w:pPr>
      <w:r>
        <w:t xml:space="preserve">December </w:t>
      </w:r>
      <w:r w:rsidR="005B68BD">
        <w:t>2, 2016</w:t>
      </w:r>
    </w:p>
    <w:p w14:paraId="19ACA22D"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0ED6466F"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4D58B8A3"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B579D1">
        <w:t>ii</w:t>
      </w:r>
      <w:r>
        <w:fldChar w:fldCharType="end"/>
      </w:r>
    </w:p>
    <w:p w14:paraId="5FB0146A" w14:textId="77777777" w:rsidR="004B4BA3" w:rsidRDefault="004B4BA3">
      <w:pPr>
        <w:pStyle w:val="TOC1"/>
      </w:pPr>
      <w:r>
        <w:t>Revision History</w:t>
      </w:r>
      <w:r>
        <w:tab/>
      </w:r>
      <w:r>
        <w:fldChar w:fldCharType="begin"/>
      </w:r>
      <w:r>
        <w:instrText xml:space="preserve"> PAGEREF _Toc441230971 \h </w:instrText>
      </w:r>
      <w:r>
        <w:fldChar w:fldCharType="separate"/>
      </w:r>
      <w:r w:rsidR="00B579D1">
        <w:t>ii</w:t>
      </w:r>
      <w:r>
        <w:fldChar w:fldCharType="end"/>
      </w:r>
    </w:p>
    <w:p w14:paraId="010C0020"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B579D1">
        <w:t>1</w:t>
      </w:r>
      <w:r>
        <w:fldChar w:fldCharType="end"/>
      </w:r>
    </w:p>
    <w:p w14:paraId="446D8864"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B579D1">
        <w:rPr>
          <w:noProof/>
        </w:rPr>
        <w:t>1</w:t>
      </w:r>
      <w:r>
        <w:rPr>
          <w:noProof/>
        </w:rPr>
        <w:fldChar w:fldCharType="end"/>
      </w:r>
    </w:p>
    <w:p w14:paraId="39164A15"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B579D1">
        <w:rPr>
          <w:noProof/>
        </w:rPr>
        <w:t>1</w:t>
      </w:r>
      <w:r>
        <w:rPr>
          <w:noProof/>
        </w:rPr>
        <w:fldChar w:fldCharType="end"/>
      </w:r>
    </w:p>
    <w:p w14:paraId="2724E032"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B579D1">
        <w:rPr>
          <w:noProof/>
        </w:rPr>
        <w:t>1</w:t>
      </w:r>
      <w:r>
        <w:rPr>
          <w:noProof/>
        </w:rPr>
        <w:fldChar w:fldCharType="end"/>
      </w:r>
    </w:p>
    <w:p w14:paraId="4CB9AC77"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B579D1">
        <w:rPr>
          <w:noProof/>
        </w:rPr>
        <w:t>1</w:t>
      </w:r>
      <w:r>
        <w:rPr>
          <w:noProof/>
        </w:rPr>
        <w:fldChar w:fldCharType="end"/>
      </w:r>
    </w:p>
    <w:p w14:paraId="0A1A23F4"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B579D1">
        <w:rPr>
          <w:noProof/>
        </w:rPr>
        <w:t>1</w:t>
      </w:r>
      <w:r>
        <w:rPr>
          <w:noProof/>
        </w:rPr>
        <w:fldChar w:fldCharType="end"/>
      </w:r>
    </w:p>
    <w:p w14:paraId="27E20F80"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B579D1">
        <w:t>2</w:t>
      </w:r>
      <w:r>
        <w:fldChar w:fldCharType="end"/>
      </w:r>
    </w:p>
    <w:p w14:paraId="26795C65"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B579D1">
        <w:rPr>
          <w:noProof/>
        </w:rPr>
        <w:t>2</w:t>
      </w:r>
      <w:r>
        <w:rPr>
          <w:noProof/>
        </w:rPr>
        <w:fldChar w:fldCharType="end"/>
      </w:r>
    </w:p>
    <w:p w14:paraId="18DA5FB1"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B579D1">
        <w:rPr>
          <w:noProof/>
        </w:rPr>
        <w:t>2</w:t>
      </w:r>
      <w:r>
        <w:rPr>
          <w:noProof/>
        </w:rPr>
        <w:fldChar w:fldCharType="end"/>
      </w:r>
    </w:p>
    <w:p w14:paraId="0C95CA58"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B579D1">
        <w:rPr>
          <w:noProof/>
        </w:rPr>
        <w:t>2</w:t>
      </w:r>
      <w:r>
        <w:rPr>
          <w:noProof/>
        </w:rPr>
        <w:fldChar w:fldCharType="end"/>
      </w:r>
    </w:p>
    <w:p w14:paraId="6980388E"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B579D1">
        <w:rPr>
          <w:noProof/>
        </w:rPr>
        <w:t>2</w:t>
      </w:r>
      <w:r>
        <w:rPr>
          <w:noProof/>
        </w:rPr>
        <w:fldChar w:fldCharType="end"/>
      </w:r>
    </w:p>
    <w:p w14:paraId="77068E54"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B579D1">
        <w:rPr>
          <w:noProof/>
        </w:rPr>
        <w:t>2</w:t>
      </w:r>
      <w:r>
        <w:rPr>
          <w:noProof/>
        </w:rPr>
        <w:fldChar w:fldCharType="end"/>
      </w:r>
    </w:p>
    <w:p w14:paraId="518F1830"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B579D1">
        <w:rPr>
          <w:noProof/>
        </w:rPr>
        <w:t>2</w:t>
      </w:r>
      <w:r>
        <w:rPr>
          <w:noProof/>
        </w:rPr>
        <w:fldChar w:fldCharType="end"/>
      </w:r>
    </w:p>
    <w:p w14:paraId="799FC406"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B579D1">
        <w:rPr>
          <w:noProof/>
        </w:rPr>
        <w:t>3</w:t>
      </w:r>
      <w:r>
        <w:rPr>
          <w:noProof/>
        </w:rPr>
        <w:fldChar w:fldCharType="end"/>
      </w:r>
    </w:p>
    <w:p w14:paraId="01300B2D"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B579D1">
        <w:t>3</w:t>
      </w:r>
      <w:r>
        <w:fldChar w:fldCharType="end"/>
      </w:r>
    </w:p>
    <w:p w14:paraId="2B296D87"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B579D1">
        <w:rPr>
          <w:noProof/>
        </w:rPr>
        <w:t>3</w:t>
      </w:r>
      <w:r>
        <w:rPr>
          <w:noProof/>
        </w:rPr>
        <w:fldChar w:fldCharType="end"/>
      </w:r>
    </w:p>
    <w:p w14:paraId="6F5BA603"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B579D1">
        <w:rPr>
          <w:noProof/>
        </w:rPr>
        <w:t>3</w:t>
      </w:r>
      <w:r>
        <w:rPr>
          <w:noProof/>
        </w:rPr>
        <w:fldChar w:fldCharType="end"/>
      </w:r>
    </w:p>
    <w:p w14:paraId="29FCC1DB"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B579D1">
        <w:rPr>
          <w:noProof/>
        </w:rPr>
        <w:t>3</w:t>
      </w:r>
      <w:r>
        <w:rPr>
          <w:noProof/>
        </w:rPr>
        <w:fldChar w:fldCharType="end"/>
      </w:r>
    </w:p>
    <w:p w14:paraId="60A5BB0F"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B579D1">
        <w:rPr>
          <w:noProof/>
        </w:rPr>
        <w:t>3</w:t>
      </w:r>
      <w:r>
        <w:rPr>
          <w:noProof/>
        </w:rPr>
        <w:fldChar w:fldCharType="end"/>
      </w:r>
    </w:p>
    <w:p w14:paraId="510619BF" w14:textId="77777777" w:rsidR="004B4BA3" w:rsidRDefault="004B4BA3">
      <w:pPr>
        <w:pStyle w:val="TOC1"/>
      </w:pPr>
      <w:r>
        <w:t>4.</w:t>
      </w:r>
      <w:r>
        <w:tab/>
      </w:r>
      <w:r w:rsidR="00A475C9">
        <w:t>Application</w:t>
      </w:r>
      <w:r>
        <w:t xml:space="preserve"> Features</w:t>
      </w:r>
      <w:r>
        <w:tab/>
      </w:r>
      <w:r>
        <w:fldChar w:fldCharType="begin"/>
      </w:r>
      <w:r>
        <w:instrText xml:space="preserve"> PAGEREF _Toc441230991 \h </w:instrText>
      </w:r>
      <w:r>
        <w:fldChar w:fldCharType="separate"/>
      </w:r>
      <w:r w:rsidR="00B579D1">
        <w:t>3</w:t>
      </w:r>
      <w:r>
        <w:fldChar w:fldCharType="end"/>
      </w:r>
    </w:p>
    <w:p w14:paraId="7216926B" w14:textId="77777777" w:rsidR="004B4BA3" w:rsidRDefault="00A475C9">
      <w:pPr>
        <w:pStyle w:val="TOC2"/>
        <w:tabs>
          <w:tab w:val="left" w:pos="720"/>
        </w:tabs>
        <w:rPr>
          <w:noProof/>
        </w:rPr>
      </w:pPr>
      <w:r>
        <w:rPr>
          <w:noProof/>
        </w:rPr>
        <w:t>4.1</w:t>
      </w:r>
      <w:r>
        <w:rPr>
          <w:noProof/>
        </w:rPr>
        <w:tab/>
        <w:t>Data Collection</w:t>
      </w:r>
      <w:r w:rsidR="004B4BA3">
        <w:rPr>
          <w:noProof/>
        </w:rPr>
        <w:tab/>
      </w:r>
      <w:r w:rsidR="00B579D1">
        <w:rPr>
          <w:noProof/>
        </w:rPr>
        <w:t>3</w:t>
      </w:r>
    </w:p>
    <w:p w14:paraId="66FC117F" w14:textId="77777777" w:rsidR="004B4BA3" w:rsidRDefault="00A475C9">
      <w:pPr>
        <w:pStyle w:val="TOC2"/>
        <w:tabs>
          <w:tab w:val="left" w:pos="720"/>
        </w:tabs>
        <w:rPr>
          <w:noProof/>
        </w:rPr>
      </w:pPr>
      <w:r>
        <w:rPr>
          <w:noProof/>
        </w:rPr>
        <w:t>4.2</w:t>
      </w:r>
      <w:r>
        <w:rPr>
          <w:noProof/>
        </w:rPr>
        <w:tab/>
        <w:t>Sync</w:t>
      </w:r>
      <w:r w:rsidR="004B4BA3">
        <w:rPr>
          <w:noProof/>
        </w:rPr>
        <w:tab/>
      </w:r>
      <w:r>
        <w:rPr>
          <w:noProof/>
        </w:rPr>
        <w:t>6</w:t>
      </w:r>
    </w:p>
    <w:p w14:paraId="6F383470" w14:textId="77777777" w:rsidR="00A475C9" w:rsidRPr="00A475C9" w:rsidRDefault="00A475C9" w:rsidP="00A475C9">
      <w:pPr>
        <w:pStyle w:val="TOC2"/>
        <w:tabs>
          <w:tab w:val="left" w:pos="720"/>
        </w:tabs>
        <w:rPr>
          <w:noProof/>
        </w:rPr>
      </w:pPr>
      <w:r>
        <w:t xml:space="preserve">4.3   UnSynced History </w:t>
      </w:r>
      <w:r>
        <w:rPr>
          <w:noProof/>
        </w:rPr>
        <w:tab/>
        <w:t>6</w:t>
      </w:r>
    </w:p>
    <w:p w14:paraId="5A409DD4"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B579D1">
        <w:t>3</w:t>
      </w:r>
      <w:r>
        <w:fldChar w:fldCharType="end"/>
      </w:r>
    </w:p>
    <w:p w14:paraId="7BF3B2A4"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B579D1">
        <w:rPr>
          <w:noProof/>
        </w:rPr>
        <w:t>3</w:t>
      </w:r>
      <w:r>
        <w:rPr>
          <w:noProof/>
        </w:rPr>
        <w:fldChar w:fldCharType="end"/>
      </w:r>
    </w:p>
    <w:p w14:paraId="4F193B9B"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B579D1">
        <w:rPr>
          <w:noProof/>
        </w:rPr>
        <w:t>3</w:t>
      </w:r>
      <w:r>
        <w:rPr>
          <w:noProof/>
        </w:rPr>
        <w:fldChar w:fldCharType="end"/>
      </w:r>
    </w:p>
    <w:p w14:paraId="1610973B"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B579D1">
        <w:rPr>
          <w:noProof/>
        </w:rPr>
        <w:t>3</w:t>
      </w:r>
      <w:r>
        <w:rPr>
          <w:noProof/>
        </w:rPr>
        <w:fldChar w:fldCharType="end"/>
      </w:r>
    </w:p>
    <w:p w14:paraId="158677D2"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B579D1">
        <w:rPr>
          <w:noProof/>
        </w:rPr>
        <w:t>3</w:t>
      </w:r>
      <w:r>
        <w:rPr>
          <w:noProof/>
        </w:rPr>
        <w:fldChar w:fldCharType="end"/>
      </w:r>
    </w:p>
    <w:p w14:paraId="62AF6E68"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B579D1">
        <w:rPr>
          <w:noProof/>
        </w:rPr>
        <w:t>3</w:t>
      </w:r>
      <w:r>
        <w:rPr>
          <w:noProof/>
        </w:rPr>
        <w:fldChar w:fldCharType="end"/>
      </w:r>
    </w:p>
    <w:p w14:paraId="7F2B71AE"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B579D1">
        <w:t>3</w:t>
      </w:r>
      <w:r>
        <w:fldChar w:fldCharType="end"/>
      </w:r>
    </w:p>
    <w:p w14:paraId="40B5219D" w14:textId="77777777" w:rsidR="004B4BA3" w:rsidRDefault="004B4BA3">
      <w:pPr>
        <w:pStyle w:val="TOC1"/>
      </w:pPr>
      <w:r>
        <w:t>Appendix A: Glossary</w:t>
      </w:r>
      <w:r>
        <w:tab/>
      </w:r>
      <w:r>
        <w:fldChar w:fldCharType="begin"/>
      </w:r>
      <w:r>
        <w:instrText xml:space="preserve"> PAGEREF _Toc441231001 \h </w:instrText>
      </w:r>
      <w:r>
        <w:fldChar w:fldCharType="separate"/>
      </w:r>
      <w:r w:rsidR="00B579D1">
        <w:t>3</w:t>
      </w:r>
      <w:r>
        <w:fldChar w:fldCharType="end"/>
      </w:r>
    </w:p>
    <w:p w14:paraId="7FD7522F" w14:textId="77777777" w:rsidR="004B4BA3" w:rsidRDefault="00F53787">
      <w:pPr>
        <w:pStyle w:val="TOC1"/>
      </w:pPr>
      <w:r>
        <w:t>Appendix B</w:t>
      </w:r>
      <w:r w:rsidR="004B4BA3">
        <w:t>: To Be Determined List</w:t>
      </w:r>
      <w:r w:rsidR="004B4BA3">
        <w:tab/>
      </w:r>
      <w:r w:rsidR="004B4BA3">
        <w:fldChar w:fldCharType="begin"/>
      </w:r>
      <w:r w:rsidR="004B4BA3">
        <w:instrText xml:space="preserve"> PAGEREF _Toc441231003 \h </w:instrText>
      </w:r>
      <w:r w:rsidR="004B4BA3">
        <w:fldChar w:fldCharType="separate"/>
      </w:r>
      <w:r w:rsidR="00B579D1">
        <w:t>3</w:t>
      </w:r>
      <w:r w:rsidR="004B4BA3">
        <w:fldChar w:fldCharType="end"/>
      </w:r>
    </w:p>
    <w:p w14:paraId="0278C03A" w14:textId="77777777" w:rsidR="004B4BA3" w:rsidRDefault="004B4BA3">
      <w:pPr>
        <w:rPr>
          <w:rFonts w:ascii="Times New Roman" w:hAnsi="Times New Roman"/>
          <w:b/>
          <w:noProof/>
        </w:rPr>
      </w:pPr>
      <w:r>
        <w:rPr>
          <w:rFonts w:ascii="Times New Roman" w:hAnsi="Times New Roman"/>
          <w:b/>
          <w:noProof/>
        </w:rPr>
        <w:fldChar w:fldCharType="end"/>
      </w:r>
    </w:p>
    <w:p w14:paraId="6D731AF4" w14:textId="77777777" w:rsidR="004B4BA3" w:rsidRDefault="004B4BA3">
      <w:pPr>
        <w:rPr>
          <w:rFonts w:ascii="Times New Roman" w:hAnsi="Times New Roman"/>
          <w:b/>
          <w:noProof/>
        </w:rPr>
      </w:pPr>
    </w:p>
    <w:p w14:paraId="73DDF116" w14:textId="77777777" w:rsidR="004B4BA3" w:rsidRDefault="004B4BA3">
      <w:pPr>
        <w:pStyle w:val="TOCEntry"/>
      </w:pPr>
      <w:bookmarkStart w:id="6" w:name="_Toc441230971"/>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35"/>
        <w:gridCol w:w="4789"/>
        <w:gridCol w:w="1584"/>
      </w:tblGrid>
      <w:tr w:rsidR="004B4BA3" w14:paraId="68EEB400" w14:textId="77777777" w:rsidTr="00000522">
        <w:tc>
          <w:tcPr>
            <w:tcW w:w="2160" w:type="dxa"/>
            <w:tcBorders>
              <w:top w:val="single" w:sz="12" w:space="0" w:color="auto"/>
              <w:bottom w:val="double" w:sz="12" w:space="0" w:color="auto"/>
            </w:tcBorders>
          </w:tcPr>
          <w:p w14:paraId="2476BFDF" w14:textId="77777777" w:rsidR="004B4BA3" w:rsidRDefault="004B4BA3">
            <w:pPr>
              <w:spacing w:before="40" w:after="40"/>
              <w:rPr>
                <w:b/>
              </w:rPr>
            </w:pPr>
            <w:r>
              <w:rPr>
                <w:b/>
              </w:rPr>
              <w:t>Name</w:t>
            </w:r>
          </w:p>
        </w:tc>
        <w:tc>
          <w:tcPr>
            <w:tcW w:w="1335" w:type="dxa"/>
            <w:tcBorders>
              <w:top w:val="single" w:sz="12" w:space="0" w:color="auto"/>
              <w:bottom w:val="double" w:sz="12" w:space="0" w:color="auto"/>
            </w:tcBorders>
          </w:tcPr>
          <w:p w14:paraId="7AAB909F" w14:textId="77777777" w:rsidR="004B4BA3" w:rsidRDefault="004B4BA3">
            <w:pPr>
              <w:spacing w:before="40" w:after="40"/>
              <w:rPr>
                <w:b/>
              </w:rPr>
            </w:pPr>
            <w:r>
              <w:rPr>
                <w:b/>
              </w:rPr>
              <w:t>Date</w:t>
            </w:r>
          </w:p>
        </w:tc>
        <w:tc>
          <w:tcPr>
            <w:tcW w:w="4789" w:type="dxa"/>
            <w:tcBorders>
              <w:top w:val="single" w:sz="12" w:space="0" w:color="auto"/>
              <w:bottom w:val="double" w:sz="12" w:space="0" w:color="auto"/>
            </w:tcBorders>
          </w:tcPr>
          <w:p w14:paraId="22D80FF6"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55E90EEE" w14:textId="77777777" w:rsidR="004B4BA3" w:rsidRDefault="004B4BA3">
            <w:pPr>
              <w:spacing w:before="40" w:after="40"/>
              <w:rPr>
                <w:b/>
              </w:rPr>
            </w:pPr>
            <w:r>
              <w:rPr>
                <w:b/>
              </w:rPr>
              <w:t>Version</w:t>
            </w:r>
          </w:p>
        </w:tc>
      </w:tr>
      <w:tr w:rsidR="004B4BA3" w14:paraId="29EAFF34" w14:textId="77777777" w:rsidTr="00000522">
        <w:tc>
          <w:tcPr>
            <w:tcW w:w="2160" w:type="dxa"/>
            <w:tcBorders>
              <w:top w:val="nil"/>
            </w:tcBorders>
          </w:tcPr>
          <w:p w14:paraId="287C414A" w14:textId="1FF92518" w:rsidR="004B4BA3" w:rsidRDefault="00000522">
            <w:pPr>
              <w:spacing w:before="40" w:after="40"/>
            </w:pPr>
            <w:r>
              <w:t>Pankaj Singh</w:t>
            </w:r>
          </w:p>
        </w:tc>
        <w:tc>
          <w:tcPr>
            <w:tcW w:w="1335" w:type="dxa"/>
            <w:tcBorders>
              <w:top w:val="nil"/>
            </w:tcBorders>
          </w:tcPr>
          <w:p w14:paraId="41E16CD4" w14:textId="1D7CBB72" w:rsidR="004B4BA3" w:rsidRDefault="00000522">
            <w:pPr>
              <w:spacing w:before="40" w:after="40"/>
            </w:pPr>
            <w:r>
              <w:t>03/17/2017</w:t>
            </w:r>
          </w:p>
        </w:tc>
        <w:tc>
          <w:tcPr>
            <w:tcW w:w="4789" w:type="dxa"/>
            <w:tcBorders>
              <w:top w:val="nil"/>
            </w:tcBorders>
          </w:tcPr>
          <w:p w14:paraId="0018DCA8" w14:textId="618FE92D" w:rsidR="004B4BA3" w:rsidRDefault="00000522" w:rsidP="00000522">
            <w:pPr>
              <w:spacing w:before="40" w:after="40"/>
            </w:pPr>
            <w:r>
              <w:t>Generalization of the app for other Biologists. E</w:t>
            </w:r>
            <w:r>
              <w:t xml:space="preserve">dited  </w:t>
            </w:r>
            <w:r>
              <w:t xml:space="preserve">Requirement 3.1 </w:t>
            </w:r>
          </w:p>
        </w:tc>
        <w:tc>
          <w:tcPr>
            <w:tcW w:w="1584" w:type="dxa"/>
            <w:tcBorders>
              <w:top w:val="nil"/>
            </w:tcBorders>
          </w:tcPr>
          <w:p w14:paraId="54D5D220" w14:textId="2427068F" w:rsidR="004B4BA3" w:rsidRDefault="00000522">
            <w:pPr>
              <w:spacing w:before="40" w:after="40"/>
            </w:pPr>
            <w:r>
              <w:t>1.2</w:t>
            </w:r>
          </w:p>
        </w:tc>
      </w:tr>
      <w:tr w:rsidR="004B4BA3" w14:paraId="47D509AF" w14:textId="77777777" w:rsidTr="00000522">
        <w:trPr>
          <w:trHeight w:val="327"/>
        </w:trPr>
        <w:tc>
          <w:tcPr>
            <w:tcW w:w="2160" w:type="dxa"/>
            <w:tcBorders>
              <w:bottom w:val="single" w:sz="12" w:space="0" w:color="auto"/>
            </w:tcBorders>
          </w:tcPr>
          <w:p w14:paraId="374D2C62" w14:textId="77777777" w:rsidR="004B4BA3" w:rsidRDefault="004B4BA3">
            <w:pPr>
              <w:spacing w:before="40" w:after="40"/>
            </w:pPr>
          </w:p>
        </w:tc>
        <w:tc>
          <w:tcPr>
            <w:tcW w:w="1335" w:type="dxa"/>
            <w:tcBorders>
              <w:bottom w:val="single" w:sz="12" w:space="0" w:color="auto"/>
            </w:tcBorders>
          </w:tcPr>
          <w:p w14:paraId="26AC71D0" w14:textId="77777777" w:rsidR="004B4BA3" w:rsidRDefault="004B4BA3">
            <w:pPr>
              <w:spacing w:before="40" w:after="40"/>
            </w:pPr>
          </w:p>
        </w:tc>
        <w:tc>
          <w:tcPr>
            <w:tcW w:w="4789" w:type="dxa"/>
            <w:tcBorders>
              <w:bottom w:val="single" w:sz="12" w:space="0" w:color="auto"/>
            </w:tcBorders>
          </w:tcPr>
          <w:p w14:paraId="4096F39B" w14:textId="77777777" w:rsidR="004B4BA3" w:rsidRDefault="004B4BA3">
            <w:pPr>
              <w:spacing w:before="40" w:after="40"/>
            </w:pPr>
          </w:p>
        </w:tc>
        <w:tc>
          <w:tcPr>
            <w:tcW w:w="1584" w:type="dxa"/>
            <w:tcBorders>
              <w:bottom w:val="single" w:sz="12" w:space="0" w:color="auto"/>
            </w:tcBorders>
          </w:tcPr>
          <w:p w14:paraId="7A0C603D" w14:textId="77777777" w:rsidR="004B4BA3" w:rsidRDefault="004B4BA3">
            <w:pPr>
              <w:spacing w:before="40" w:after="40"/>
            </w:pPr>
          </w:p>
        </w:tc>
      </w:tr>
    </w:tbl>
    <w:p w14:paraId="52E14C6D" w14:textId="77777777" w:rsidR="004B4BA3" w:rsidRDefault="004B4BA3">
      <w:pPr>
        <w:rPr>
          <w:b/>
        </w:rPr>
      </w:pPr>
    </w:p>
    <w:p w14:paraId="283DC0E0" w14:textId="77777777" w:rsidR="004B4BA3" w:rsidRDefault="004B4BA3"/>
    <w:p w14:paraId="641D0B98"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4952A53A" w14:textId="77777777" w:rsidR="004B4BA3" w:rsidRDefault="004B4BA3">
      <w:pPr>
        <w:pStyle w:val="Heading1"/>
      </w:pPr>
      <w:bookmarkStart w:id="7" w:name="_Toc439994665"/>
      <w:bookmarkStart w:id="8" w:name="_Toc441230972"/>
      <w:r>
        <w:lastRenderedPageBreak/>
        <w:t>Introduction</w:t>
      </w:r>
      <w:bookmarkEnd w:id="7"/>
      <w:bookmarkEnd w:id="8"/>
    </w:p>
    <w:p w14:paraId="02998834" w14:textId="77777777" w:rsidR="004B4BA3" w:rsidRDefault="004B4BA3">
      <w:pPr>
        <w:pStyle w:val="Heading2"/>
      </w:pPr>
      <w:bookmarkStart w:id="9" w:name="_Toc439994667"/>
      <w:bookmarkStart w:id="10" w:name="_Toc441230973"/>
      <w:r>
        <w:t>Purpose</w:t>
      </w:r>
      <w:bookmarkEnd w:id="9"/>
      <w:bookmarkEnd w:id="10"/>
      <w:r>
        <w:t xml:space="preserve"> </w:t>
      </w:r>
    </w:p>
    <w:p w14:paraId="570AD61B" w14:textId="77777777" w:rsidR="007A5380" w:rsidRDefault="006E1C33" w:rsidP="006E1C33">
      <w:pPr>
        <w:spacing w:line="240" w:lineRule="auto"/>
        <w:rPr>
          <w:rFonts w:ascii="Arial" w:hAnsi="Arial" w:cs="Arial"/>
          <w:color w:val="000000"/>
          <w:sz w:val="22"/>
          <w:szCs w:val="22"/>
        </w:rPr>
      </w:pPr>
      <w:r>
        <w:t xml:space="preserve">This document </w:t>
      </w:r>
      <w:r w:rsidR="007A5380">
        <w:t>specifies</w:t>
      </w:r>
      <w:r>
        <w:t xml:space="preserve"> the software requirements </w:t>
      </w:r>
      <w:r w:rsidR="00CD4509">
        <w:t>of</w:t>
      </w:r>
      <w:r>
        <w:t xml:space="preserve"> mobile application </w:t>
      </w:r>
      <w:r w:rsidRPr="006E1C33">
        <w:rPr>
          <w:rFonts w:ascii="Arial" w:hAnsi="Arial" w:cs="Arial"/>
          <w:color w:val="000000"/>
          <w:sz w:val="22"/>
          <w:szCs w:val="22"/>
        </w:rPr>
        <w:t>to felicitate data reco</w:t>
      </w:r>
      <w:r w:rsidR="007B7644">
        <w:rPr>
          <w:rFonts w:ascii="Arial" w:hAnsi="Arial" w:cs="Arial"/>
          <w:color w:val="000000"/>
          <w:sz w:val="22"/>
          <w:szCs w:val="22"/>
        </w:rPr>
        <w:t xml:space="preserve">rdings of field survey. </w:t>
      </w:r>
      <w:r w:rsidR="00592085">
        <w:rPr>
          <w:rFonts w:ascii="Arial" w:hAnsi="Arial" w:cs="Arial"/>
          <w:color w:val="000000"/>
          <w:sz w:val="22"/>
          <w:szCs w:val="22"/>
        </w:rPr>
        <w:t>The document captures the requirements gathered by reverse engineering currently, existing LizCapApp and further enhancements and improvements discussed during meetings. This product is standalone mobile application which requires interaction with server only at bulk synchronization (upload and download from server).</w:t>
      </w:r>
    </w:p>
    <w:p w14:paraId="55C4B1E3" w14:textId="77777777" w:rsidR="00592085" w:rsidRDefault="00592085" w:rsidP="006E1C33">
      <w:pPr>
        <w:spacing w:line="240" w:lineRule="auto"/>
        <w:rPr>
          <w:rFonts w:ascii="Arial" w:hAnsi="Arial" w:cs="Arial"/>
          <w:color w:val="000000"/>
          <w:sz w:val="22"/>
          <w:szCs w:val="22"/>
        </w:rPr>
      </w:pPr>
    </w:p>
    <w:p w14:paraId="75E92768" w14:textId="77777777" w:rsidR="00345709" w:rsidRPr="00592085" w:rsidRDefault="00592085" w:rsidP="00592085">
      <w:pPr>
        <w:spacing w:line="240" w:lineRule="auto"/>
        <w:rPr>
          <w:rFonts w:ascii="Arial" w:hAnsi="Arial" w:cs="Arial"/>
          <w:color w:val="000000"/>
          <w:sz w:val="22"/>
          <w:szCs w:val="22"/>
        </w:rPr>
      </w:pPr>
      <w:r>
        <w:rPr>
          <w:rFonts w:ascii="Arial" w:hAnsi="Arial" w:cs="Arial"/>
          <w:color w:val="000000"/>
          <w:sz w:val="22"/>
          <w:szCs w:val="22"/>
        </w:rPr>
        <w:t xml:space="preserve">The scope of the document is only the requirements related to mobile application to be developed. It neither </w:t>
      </w:r>
      <w:r w:rsidR="003F1114">
        <w:rPr>
          <w:rFonts w:ascii="Arial" w:hAnsi="Arial" w:cs="Arial"/>
          <w:color w:val="000000"/>
          <w:sz w:val="22"/>
          <w:szCs w:val="22"/>
        </w:rPr>
        <w:t>covers</w:t>
      </w:r>
      <w:r>
        <w:rPr>
          <w:rFonts w:ascii="Arial" w:hAnsi="Arial" w:cs="Arial"/>
          <w:color w:val="000000"/>
          <w:sz w:val="22"/>
          <w:szCs w:val="22"/>
        </w:rPr>
        <w:t xml:space="preserve"> data related requirements at the server side nor web application requirements to access the server data.</w:t>
      </w:r>
      <w:r w:rsidR="006E1C33">
        <w:t xml:space="preserve"> </w:t>
      </w:r>
    </w:p>
    <w:p w14:paraId="0C99A7BC" w14:textId="77777777" w:rsidR="004B4BA3" w:rsidRDefault="004B4BA3">
      <w:pPr>
        <w:pStyle w:val="Heading2"/>
      </w:pPr>
      <w:bookmarkStart w:id="11" w:name="_Toc439994668"/>
      <w:bookmarkStart w:id="12" w:name="_Toc441230974"/>
      <w:r>
        <w:t>Document Conventions</w:t>
      </w:r>
      <w:bookmarkEnd w:id="11"/>
      <w:bookmarkEnd w:id="12"/>
    </w:p>
    <w:p w14:paraId="7DC4A0F3" w14:textId="77777777" w:rsidR="00970B6A" w:rsidRPr="00970B6A" w:rsidRDefault="00616532" w:rsidP="00970B6A">
      <w:r>
        <w:t xml:space="preserve">Data Server refers to database server already existing and associated with this application. </w:t>
      </w:r>
      <w:r w:rsidR="00970B6A">
        <w:t>E</w:t>
      </w:r>
      <w:r>
        <w:t>very requirement has</w:t>
      </w:r>
      <w:r w:rsidR="00970B6A">
        <w:t xml:space="preserve"> their own priority. </w:t>
      </w:r>
    </w:p>
    <w:p w14:paraId="7B5F7951" w14:textId="77777777" w:rsidR="004B4BA3" w:rsidRDefault="004B4BA3">
      <w:pPr>
        <w:pStyle w:val="Heading2"/>
      </w:pPr>
      <w:bookmarkStart w:id="13" w:name="_Toc439994669"/>
      <w:bookmarkStart w:id="14" w:name="_Toc441230975"/>
      <w:r>
        <w:t>Intended Audience and Reading Suggestions</w:t>
      </w:r>
      <w:bookmarkEnd w:id="13"/>
      <w:bookmarkEnd w:id="14"/>
    </w:p>
    <w:p w14:paraId="18BE2020" w14:textId="77777777" w:rsidR="00592085" w:rsidRPr="00616532" w:rsidRDefault="00592085">
      <w:pPr>
        <w:pStyle w:val="template"/>
        <w:rPr>
          <w:rFonts w:ascii="Times" w:hAnsi="Times"/>
          <w:i w:val="0"/>
          <w:sz w:val="24"/>
        </w:rPr>
      </w:pPr>
      <w:r w:rsidRPr="00616532">
        <w:rPr>
          <w:rFonts w:ascii="Times" w:hAnsi="Times"/>
          <w:i w:val="0"/>
          <w:sz w:val="24"/>
        </w:rPr>
        <w:t xml:space="preserve">The </w:t>
      </w:r>
      <w:r w:rsidR="00186576" w:rsidRPr="00616532">
        <w:rPr>
          <w:rFonts w:ascii="Times" w:hAnsi="Times"/>
          <w:i w:val="0"/>
          <w:sz w:val="24"/>
        </w:rPr>
        <w:t>document is intended for designer of LizCapApp, developer/programmer of LizCapApp and client of the mobile application.</w:t>
      </w:r>
    </w:p>
    <w:p w14:paraId="50E31D4D" w14:textId="77777777" w:rsidR="004B4BA3" w:rsidRDefault="004B4BA3">
      <w:pPr>
        <w:pStyle w:val="Heading2"/>
      </w:pPr>
      <w:bookmarkStart w:id="15" w:name="_Toc439994670"/>
      <w:bookmarkStart w:id="16" w:name="_Toc441230976"/>
      <w:r>
        <w:t>Product Scope</w:t>
      </w:r>
      <w:bookmarkEnd w:id="15"/>
      <w:bookmarkEnd w:id="16"/>
    </w:p>
    <w:p w14:paraId="33E7FD39" w14:textId="77777777" w:rsidR="00186576" w:rsidRPr="003F1114" w:rsidRDefault="00186576">
      <w:pPr>
        <w:pStyle w:val="template"/>
        <w:rPr>
          <w:rFonts w:cs="Arial"/>
          <w:i w:val="0"/>
          <w:color w:val="000000"/>
          <w:szCs w:val="22"/>
        </w:rPr>
      </w:pPr>
      <w:r w:rsidRPr="003F1114">
        <w:rPr>
          <w:rFonts w:cs="Arial"/>
          <w:i w:val="0"/>
          <w:color w:val="000000"/>
          <w:szCs w:val="22"/>
        </w:rPr>
        <w:t>Software is a mobile application targeted to field survey of flora and fauna with special focus on mark recapture strategies. This mobile application helps biologist to record animal/plants specific details electronically. The captured data of this app is later updated to the server and can be used for various observations and analysis.</w:t>
      </w:r>
    </w:p>
    <w:p w14:paraId="65EA3CE9" w14:textId="77777777" w:rsidR="00186576" w:rsidRPr="003F1114" w:rsidRDefault="00186576">
      <w:pPr>
        <w:pStyle w:val="template"/>
        <w:rPr>
          <w:rFonts w:cs="Arial"/>
          <w:i w:val="0"/>
          <w:color w:val="000000"/>
          <w:szCs w:val="22"/>
        </w:rPr>
      </w:pPr>
    </w:p>
    <w:p w14:paraId="662FA23D" w14:textId="77777777" w:rsidR="00186576" w:rsidRPr="003F1114" w:rsidRDefault="00186576">
      <w:pPr>
        <w:pStyle w:val="template"/>
        <w:rPr>
          <w:rFonts w:cs="Arial"/>
          <w:i w:val="0"/>
          <w:color w:val="000000"/>
          <w:szCs w:val="22"/>
        </w:rPr>
      </w:pPr>
      <w:r w:rsidRPr="003F1114">
        <w:rPr>
          <w:rFonts w:cs="Arial"/>
          <w:i w:val="0"/>
          <w:color w:val="000000"/>
          <w:szCs w:val="22"/>
        </w:rPr>
        <w:t xml:space="preserve">This product will be a rewritten and improved version of current LizCapApp mobile application. Since current LizCapApp is programmed in native Android and iOS platforms, it requires two separate codebases </w:t>
      </w:r>
      <w:r w:rsidR="003F1114" w:rsidRPr="003F1114">
        <w:rPr>
          <w:rFonts w:cs="Arial"/>
          <w:i w:val="0"/>
          <w:color w:val="000000"/>
          <w:szCs w:val="22"/>
        </w:rPr>
        <w:t xml:space="preserve">for maintenance, that’s why it is rewritten in Xamarin platform which internally converts it into these two mobile platforms. Since it will be rewritten completely from scratch, this would be a good time to remove some of the existing bugs and include new improvements in mobile app. </w:t>
      </w:r>
    </w:p>
    <w:p w14:paraId="4C6FF811" w14:textId="77777777" w:rsidR="004B4BA3" w:rsidRDefault="004B4BA3">
      <w:pPr>
        <w:pStyle w:val="Heading2"/>
      </w:pPr>
      <w:bookmarkStart w:id="17" w:name="_Toc439994672"/>
      <w:bookmarkStart w:id="18" w:name="_Toc441230977"/>
      <w:r>
        <w:t>References</w:t>
      </w:r>
      <w:bookmarkEnd w:id="17"/>
      <w:bookmarkEnd w:id="18"/>
    </w:p>
    <w:p w14:paraId="7E8C9251" w14:textId="77777777" w:rsidR="004B4BA3" w:rsidRDefault="00970B6A">
      <w:pPr>
        <w:pStyle w:val="template"/>
      </w:pPr>
      <w:r w:rsidRPr="00616532">
        <w:rPr>
          <w:rFonts w:cs="Arial"/>
          <w:i w:val="0"/>
          <w:color w:val="000000"/>
          <w:szCs w:val="22"/>
        </w:rPr>
        <w:t>Cross Platform definition from</w:t>
      </w:r>
      <w:r>
        <w:t xml:space="preserve"> </w:t>
      </w:r>
      <w:hyperlink r:id="rId10" w:history="1">
        <w:r w:rsidRPr="005679FA">
          <w:rPr>
            <w:rStyle w:val="Hyperlink"/>
          </w:rPr>
          <w:t>https://en.wikipedia.org/wiki/Cross-platform</w:t>
        </w:r>
      </w:hyperlink>
    </w:p>
    <w:p w14:paraId="71D62E13" w14:textId="77777777" w:rsidR="00970B6A" w:rsidRDefault="00970B6A">
      <w:pPr>
        <w:pStyle w:val="template"/>
      </w:pPr>
      <w:r w:rsidRPr="00616532">
        <w:rPr>
          <w:rFonts w:cs="Arial"/>
          <w:i w:val="0"/>
          <w:color w:val="000000"/>
          <w:szCs w:val="22"/>
        </w:rPr>
        <w:t>Details of Xamarin Platform from</w:t>
      </w:r>
      <w:r>
        <w:t xml:space="preserve"> </w:t>
      </w:r>
      <w:hyperlink r:id="rId11" w:history="1">
        <w:r w:rsidRPr="005679FA">
          <w:rPr>
            <w:rStyle w:val="Hyperlink"/>
          </w:rPr>
          <w:t>https://www.xamarin.com/</w:t>
        </w:r>
      </w:hyperlink>
    </w:p>
    <w:p w14:paraId="40B28A76" w14:textId="77777777" w:rsidR="00792E27" w:rsidRDefault="00792E27">
      <w:pPr>
        <w:pStyle w:val="template"/>
        <w:rPr>
          <w:rFonts w:cs="Arial"/>
          <w:i w:val="0"/>
          <w:color w:val="000000"/>
          <w:szCs w:val="22"/>
        </w:rPr>
      </w:pPr>
      <w:r>
        <w:rPr>
          <w:rFonts w:cs="Arial"/>
          <w:i w:val="0"/>
          <w:color w:val="000000"/>
          <w:szCs w:val="22"/>
        </w:rPr>
        <w:t xml:space="preserve">UTM system definition from </w:t>
      </w:r>
      <w:hyperlink r:id="rId12" w:history="1">
        <w:r w:rsidRPr="005679FA">
          <w:rPr>
            <w:rStyle w:val="Hyperlink"/>
            <w:rFonts w:cs="Arial"/>
            <w:i w:val="0"/>
            <w:szCs w:val="22"/>
          </w:rPr>
          <w:t>https://en.wikipedia.org/wiki/Universal_Transverse_Mercator_coordinate_system</w:t>
        </w:r>
      </w:hyperlink>
    </w:p>
    <w:p w14:paraId="1C769893" w14:textId="77777777" w:rsidR="00970B6A" w:rsidRDefault="00970B6A">
      <w:pPr>
        <w:pStyle w:val="template"/>
      </w:pPr>
      <w:r w:rsidRPr="00616532">
        <w:rPr>
          <w:rFonts w:cs="Arial"/>
          <w:i w:val="0"/>
          <w:color w:val="000000"/>
          <w:szCs w:val="22"/>
        </w:rPr>
        <w:t>IEE format from</w:t>
      </w:r>
      <w:r>
        <w:t xml:space="preserve"> </w:t>
      </w:r>
      <w:hyperlink r:id="rId13" w:history="1">
        <w:r w:rsidRPr="00970B6A">
          <w:rPr>
            <w:rStyle w:val="Hyperlink"/>
          </w:rPr>
          <w:t>here</w:t>
        </w:r>
      </w:hyperlink>
    </w:p>
    <w:p w14:paraId="0CC812BA" w14:textId="77777777" w:rsidR="00616532" w:rsidRDefault="00616532">
      <w:pPr>
        <w:pStyle w:val="template"/>
      </w:pPr>
    </w:p>
    <w:p w14:paraId="72831C72" w14:textId="77777777" w:rsidR="004B4BA3" w:rsidRDefault="004B4BA3">
      <w:pPr>
        <w:pStyle w:val="Heading1"/>
      </w:pPr>
      <w:bookmarkStart w:id="19" w:name="_Toc439994673"/>
      <w:bookmarkStart w:id="20" w:name="_Toc441230978"/>
      <w:r>
        <w:lastRenderedPageBreak/>
        <w:t>Overall Description</w:t>
      </w:r>
      <w:bookmarkEnd w:id="19"/>
      <w:bookmarkEnd w:id="20"/>
    </w:p>
    <w:p w14:paraId="2AE72811" w14:textId="77777777" w:rsidR="004B4BA3" w:rsidRDefault="004B4BA3">
      <w:pPr>
        <w:pStyle w:val="Heading2"/>
      </w:pPr>
      <w:bookmarkStart w:id="21" w:name="_Toc439994674"/>
      <w:bookmarkStart w:id="22" w:name="_Toc441230979"/>
      <w:r>
        <w:t>Product Perspective</w:t>
      </w:r>
      <w:bookmarkEnd w:id="21"/>
      <w:bookmarkEnd w:id="22"/>
    </w:p>
    <w:p w14:paraId="00F8E853" w14:textId="77777777" w:rsidR="00E71934" w:rsidRPr="006F340A" w:rsidRDefault="00E71934" w:rsidP="00E71934">
      <w:pPr>
        <w:spacing w:line="240" w:lineRule="auto"/>
      </w:pPr>
      <w:r w:rsidRPr="006F340A">
        <w:t xml:space="preserve">Currently, Field Biologists use a survey mobile application available in both Android and iOS environments to collect data. One such application is already in use with name “LizCapApp”. This mobile application has a major problem: The source code of the application is developed natively in both the platforms. Two different source codes require two different teams with expertise in each platform to maintain and enhance the functionalities of the mobile application. This requires huge amount of effort and expertise and cost. We aim to utilize the capabilities of Cross Platforms for mobile application development to organize and develop a survey mobile application. So after careful evaluation it was decided to use Xamarin Platform to rewrite LizCapApp. </w:t>
      </w:r>
    </w:p>
    <w:p w14:paraId="67F56AF4" w14:textId="77777777" w:rsidR="00483D4E" w:rsidRPr="006F340A" w:rsidRDefault="00E71934" w:rsidP="00ED5AF4">
      <w:pPr>
        <w:spacing w:line="240" w:lineRule="auto"/>
      </w:pPr>
      <w:r w:rsidRPr="006F340A">
        <w:t xml:space="preserve">Once LizCapApp has captured details </w:t>
      </w:r>
      <w:r w:rsidR="00ED5AF4" w:rsidRPr="006F340A">
        <w:t>at the field, i</w:t>
      </w:r>
      <w:r w:rsidR="006F340A">
        <w:t xml:space="preserve">ts data is being uploaded to a </w:t>
      </w:r>
      <w:r w:rsidR="00ED5AF4" w:rsidRPr="006F340A">
        <w:t>server and before going again on the field trip it will synch its data with the server.</w:t>
      </w:r>
    </w:p>
    <w:p w14:paraId="4D14F253" w14:textId="77777777" w:rsidR="004B4BA3" w:rsidRDefault="004B4BA3">
      <w:pPr>
        <w:pStyle w:val="Heading2"/>
      </w:pPr>
      <w:bookmarkStart w:id="23" w:name="_Toc439994675"/>
      <w:bookmarkStart w:id="24" w:name="_Toc441230980"/>
      <w:r>
        <w:t>Product Functions</w:t>
      </w:r>
      <w:bookmarkEnd w:id="23"/>
      <w:bookmarkEnd w:id="24"/>
    </w:p>
    <w:p w14:paraId="37A13DBC" w14:textId="77777777" w:rsidR="00ED5AF4" w:rsidRDefault="00ED5AF4" w:rsidP="00ED5AF4">
      <w:r>
        <w:t>The Mobile Application LizCapApp provides following major functionalities:</w:t>
      </w:r>
    </w:p>
    <w:p w14:paraId="3FCA1822" w14:textId="77777777" w:rsidR="00ED5AF4" w:rsidRDefault="00ED5AF4" w:rsidP="00ED5AF4">
      <w:pPr>
        <w:pStyle w:val="ListParagraph"/>
        <w:numPr>
          <w:ilvl w:val="0"/>
          <w:numId w:val="5"/>
        </w:numPr>
      </w:pPr>
      <w:r>
        <w:t>It synchronizes (downloads) server data into mobile application local database. This action has to be performed by the user before the start of each field trip.</w:t>
      </w:r>
    </w:p>
    <w:p w14:paraId="470CAB17" w14:textId="77777777" w:rsidR="00ED5AF4" w:rsidRDefault="00ED5AF4" w:rsidP="00ED5AF4">
      <w:pPr>
        <w:pStyle w:val="ListParagraph"/>
        <w:numPr>
          <w:ilvl w:val="0"/>
          <w:numId w:val="5"/>
        </w:numPr>
      </w:pPr>
      <w:r>
        <w:t>It collects user related details like recorder, handler and location of data collection.</w:t>
      </w:r>
    </w:p>
    <w:p w14:paraId="4C0C69EC" w14:textId="77777777" w:rsidR="00ED5AF4" w:rsidRDefault="00ED5AF4" w:rsidP="00ED5AF4">
      <w:pPr>
        <w:pStyle w:val="ListParagraph"/>
        <w:numPr>
          <w:ilvl w:val="0"/>
          <w:numId w:val="5"/>
        </w:numPr>
      </w:pPr>
      <w:r>
        <w:t>It collects captured species related details like its taxonomy, body weights, heights etc.</w:t>
      </w:r>
    </w:p>
    <w:p w14:paraId="1348510A" w14:textId="77777777" w:rsidR="00ED5AF4" w:rsidRDefault="00ED5AF4" w:rsidP="00ED5AF4">
      <w:pPr>
        <w:pStyle w:val="ListParagraph"/>
        <w:numPr>
          <w:ilvl w:val="0"/>
          <w:numId w:val="5"/>
        </w:numPr>
      </w:pPr>
      <w:r>
        <w:t>It shows not synced data stored in mobile database for review and correction.</w:t>
      </w:r>
    </w:p>
    <w:p w14:paraId="585998FD" w14:textId="77777777" w:rsidR="00ED5AF4" w:rsidRDefault="00ED5AF4" w:rsidP="00ED5AF4">
      <w:pPr>
        <w:pStyle w:val="ListParagraph"/>
        <w:numPr>
          <w:ilvl w:val="0"/>
          <w:numId w:val="5"/>
        </w:numPr>
      </w:pPr>
      <w:r>
        <w:t>It synchronizes (uploads) recently captured species details in mobile application local database.</w:t>
      </w:r>
    </w:p>
    <w:p w14:paraId="004F1022" w14:textId="77777777" w:rsidR="004B4BA3" w:rsidRDefault="004B4BA3">
      <w:pPr>
        <w:pStyle w:val="Heading2"/>
      </w:pPr>
      <w:bookmarkStart w:id="25" w:name="_Toc439994676"/>
      <w:bookmarkStart w:id="26" w:name="_Toc441230981"/>
      <w:r>
        <w:t>User Classes and Characteristics</w:t>
      </w:r>
      <w:bookmarkEnd w:id="25"/>
      <w:bookmarkEnd w:id="26"/>
    </w:p>
    <w:p w14:paraId="742AA33E" w14:textId="77777777" w:rsidR="009542A2" w:rsidRDefault="009542A2">
      <w:pPr>
        <w:pStyle w:val="template"/>
      </w:pPr>
      <w:r w:rsidRPr="00616532">
        <w:rPr>
          <w:rFonts w:ascii="Times" w:hAnsi="Times"/>
          <w:i w:val="0"/>
          <w:sz w:val="24"/>
        </w:rPr>
        <w:t>This mobile application will be used mainly by field biologists for flora/fauna surveys</w:t>
      </w:r>
      <w:r>
        <w:t>.</w:t>
      </w:r>
    </w:p>
    <w:p w14:paraId="22C578E3" w14:textId="77777777" w:rsidR="004B4BA3" w:rsidRDefault="004B4BA3">
      <w:pPr>
        <w:pStyle w:val="Heading2"/>
      </w:pPr>
      <w:bookmarkStart w:id="27" w:name="_Toc439994677"/>
      <w:bookmarkStart w:id="28" w:name="_Toc441230982"/>
      <w:r>
        <w:t>Operating Environment</w:t>
      </w:r>
      <w:bookmarkEnd w:id="27"/>
      <w:bookmarkEnd w:id="28"/>
    </w:p>
    <w:p w14:paraId="0CBB6BF8" w14:textId="77777777" w:rsidR="009542A2" w:rsidRPr="00616532" w:rsidRDefault="009542A2">
      <w:pPr>
        <w:pStyle w:val="template"/>
        <w:rPr>
          <w:rFonts w:ascii="Times" w:hAnsi="Times"/>
          <w:i w:val="0"/>
          <w:sz w:val="24"/>
        </w:rPr>
      </w:pPr>
      <w:r w:rsidRPr="00616532">
        <w:rPr>
          <w:rFonts w:ascii="Times" w:hAnsi="Times"/>
          <w:i w:val="0"/>
          <w:sz w:val="24"/>
        </w:rPr>
        <w:t xml:space="preserve">Data collection features of LizCapApp should operate in remote areas without internet connectivity. It will be used for syncing data with </w:t>
      </w:r>
      <w:proofErr w:type="spellStart"/>
      <w:r w:rsidRPr="00616532">
        <w:rPr>
          <w:rFonts w:ascii="Times" w:hAnsi="Times"/>
          <w:i w:val="0"/>
          <w:sz w:val="24"/>
        </w:rPr>
        <w:t>wifi</w:t>
      </w:r>
      <w:proofErr w:type="spellEnd"/>
      <w:r w:rsidRPr="00616532">
        <w:rPr>
          <w:rFonts w:ascii="Times" w:hAnsi="Times"/>
          <w:i w:val="0"/>
          <w:sz w:val="24"/>
        </w:rPr>
        <w:t xml:space="preserve"> or high speed internet connection. It will operate in handheld devices like mobile/tablet. Handheld devices will be either Android or iOS devices.</w:t>
      </w:r>
    </w:p>
    <w:p w14:paraId="0D29B1DC" w14:textId="77777777" w:rsidR="004B4BA3" w:rsidRDefault="004B4BA3">
      <w:pPr>
        <w:pStyle w:val="Heading2"/>
      </w:pPr>
      <w:bookmarkStart w:id="29" w:name="_Toc439994678"/>
      <w:bookmarkStart w:id="30" w:name="_Toc441230983"/>
      <w:r>
        <w:t>Design and Implementation Constraints</w:t>
      </w:r>
      <w:bookmarkEnd w:id="29"/>
      <w:bookmarkEnd w:id="30"/>
    </w:p>
    <w:p w14:paraId="1398F135" w14:textId="77777777" w:rsidR="00D36C1D" w:rsidRDefault="00D36C1D">
      <w:pPr>
        <w:pStyle w:val="template"/>
      </w:pPr>
      <w:r w:rsidRPr="00616532">
        <w:rPr>
          <w:rFonts w:ascii="Times" w:hAnsi="Times"/>
          <w:i w:val="0"/>
          <w:sz w:val="24"/>
        </w:rPr>
        <w:t>LizCapApp should be programmed only in Xamarin platform for a single code base and generate mobile applications working natively in Android and iOS. There would be no internet connection in most of the survey fields so application should be able to perform its data collection activity without internet connection</w:t>
      </w:r>
      <w:r>
        <w:t>.</w:t>
      </w:r>
    </w:p>
    <w:p w14:paraId="6D6A3F24" w14:textId="77777777" w:rsidR="004B4BA3" w:rsidRDefault="004B4BA3">
      <w:pPr>
        <w:pStyle w:val="Heading2"/>
      </w:pPr>
      <w:bookmarkStart w:id="31" w:name="_Toc439994679"/>
      <w:bookmarkStart w:id="32" w:name="_Toc441230984"/>
      <w:r>
        <w:t>User Documentation</w:t>
      </w:r>
      <w:bookmarkEnd w:id="31"/>
      <w:bookmarkEnd w:id="32"/>
    </w:p>
    <w:p w14:paraId="20052D75" w14:textId="77777777" w:rsidR="00D36C1D" w:rsidRPr="00616532" w:rsidRDefault="00D36C1D">
      <w:pPr>
        <w:pStyle w:val="template"/>
        <w:rPr>
          <w:rFonts w:ascii="Times" w:hAnsi="Times"/>
          <w:i w:val="0"/>
          <w:sz w:val="24"/>
        </w:rPr>
      </w:pPr>
      <w:r w:rsidRPr="00616532">
        <w:rPr>
          <w:rFonts w:ascii="Times" w:hAnsi="Times"/>
          <w:i w:val="0"/>
          <w:sz w:val="24"/>
        </w:rPr>
        <w:t>User Guide will be provided with screenshots and instructions to use various functionalities of LizCapApp along with the developed mobile application software.</w:t>
      </w:r>
    </w:p>
    <w:p w14:paraId="01ADB235" w14:textId="77777777" w:rsidR="004B4BA3" w:rsidRDefault="004B4BA3">
      <w:pPr>
        <w:pStyle w:val="Heading2"/>
      </w:pPr>
      <w:bookmarkStart w:id="33" w:name="_Toc439994680"/>
      <w:bookmarkStart w:id="34" w:name="_Toc441230985"/>
      <w:r>
        <w:lastRenderedPageBreak/>
        <w:t>Assumptions and Dependencies</w:t>
      </w:r>
      <w:bookmarkEnd w:id="33"/>
      <w:bookmarkEnd w:id="34"/>
    </w:p>
    <w:p w14:paraId="7F9A406A" w14:textId="77777777" w:rsidR="003B5CD6" w:rsidRPr="00616532" w:rsidRDefault="003B5CD6">
      <w:pPr>
        <w:pStyle w:val="template"/>
        <w:rPr>
          <w:rFonts w:ascii="Times" w:hAnsi="Times"/>
          <w:i w:val="0"/>
          <w:sz w:val="24"/>
        </w:rPr>
      </w:pPr>
      <w:r w:rsidRPr="00616532">
        <w:rPr>
          <w:rFonts w:ascii="Times" w:hAnsi="Times"/>
          <w:i w:val="0"/>
          <w:sz w:val="24"/>
        </w:rPr>
        <w:t>This project depends completely on the correct conversion of Xamarin to Android and iOS mobile applications. It also uses different APIs and packages provided by Xamarin.</w:t>
      </w:r>
    </w:p>
    <w:p w14:paraId="5BA6264F" w14:textId="77777777" w:rsidR="004B4BA3" w:rsidRDefault="004B4BA3">
      <w:pPr>
        <w:pStyle w:val="Heading1"/>
      </w:pPr>
      <w:bookmarkStart w:id="35" w:name="_Toc439994682"/>
      <w:bookmarkStart w:id="36" w:name="_Toc441230986"/>
      <w:r>
        <w:t>External Interface Requirements</w:t>
      </w:r>
      <w:bookmarkEnd w:id="35"/>
      <w:bookmarkEnd w:id="36"/>
    </w:p>
    <w:p w14:paraId="10188296" w14:textId="77777777" w:rsidR="004B4BA3" w:rsidRDefault="004B4BA3">
      <w:pPr>
        <w:pStyle w:val="Heading2"/>
      </w:pPr>
      <w:bookmarkStart w:id="37" w:name="_Toc441230987"/>
      <w:r>
        <w:t>User Interfaces</w:t>
      </w:r>
      <w:bookmarkEnd w:id="37"/>
    </w:p>
    <w:p w14:paraId="17567ED3" w14:textId="1E4D8BCE" w:rsidR="003B5CD6" w:rsidRPr="00616532" w:rsidRDefault="003B5CD6">
      <w:pPr>
        <w:pStyle w:val="template"/>
        <w:rPr>
          <w:rFonts w:ascii="Times" w:hAnsi="Times"/>
          <w:i w:val="0"/>
          <w:sz w:val="24"/>
        </w:rPr>
      </w:pPr>
      <w:r w:rsidRPr="00616532">
        <w:rPr>
          <w:rFonts w:ascii="Times" w:hAnsi="Times"/>
          <w:i w:val="0"/>
          <w:sz w:val="24"/>
        </w:rPr>
        <w:t xml:space="preserve">Since this is a rewriting of current LizCapApp, it will adopt and follow same user guidelines and controls. If any new feature is added or </w:t>
      </w:r>
      <w:r w:rsidR="00D94E69" w:rsidRPr="00616532">
        <w:rPr>
          <w:rFonts w:ascii="Times" w:hAnsi="Times"/>
          <w:i w:val="0"/>
          <w:sz w:val="24"/>
        </w:rPr>
        <w:t>updated,</w:t>
      </w:r>
      <w:r w:rsidR="008F7353" w:rsidRPr="00616532">
        <w:rPr>
          <w:rFonts w:ascii="Times" w:hAnsi="Times"/>
          <w:i w:val="0"/>
          <w:sz w:val="24"/>
        </w:rPr>
        <w:t xml:space="preserve"> then only user interface will change.</w:t>
      </w:r>
      <w:r w:rsidR="00000522">
        <w:rPr>
          <w:rFonts w:ascii="Times" w:hAnsi="Times"/>
          <w:i w:val="0"/>
          <w:sz w:val="24"/>
        </w:rPr>
        <w:t xml:space="preserve"> To make it useable for other taxonomies and biologists UI should be dynamically created. Creation of UI fields and labels on them should be governed by Database fields initially setup by the user.</w:t>
      </w:r>
    </w:p>
    <w:p w14:paraId="6C4C1F52" w14:textId="77777777" w:rsidR="004B4BA3" w:rsidRDefault="004B4BA3">
      <w:pPr>
        <w:pStyle w:val="Heading2"/>
      </w:pPr>
      <w:bookmarkStart w:id="38" w:name="_Toc439994684"/>
      <w:bookmarkStart w:id="39" w:name="_Toc441230988"/>
      <w:r>
        <w:t>Hardware Interfaces</w:t>
      </w:r>
      <w:bookmarkEnd w:id="38"/>
      <w:bookmarkEnd w:id="39"/>
    </w:p>
    <w:p w14:paraId="3F5A6F3F" w14:textId="77777777" w:rsidR="00C15807" w:rsidRPr="00616532" w:rsidRDefault="00BB52D2">
      <w:pPr>
        <w:pStyle w:val="template"/>
        <w:rPr>
          <w:rFonts w:ascii="Times" w:hAnsi="Times"/>
          <w:i w:val="0"/>
          <w:sz w:val="24"/>
        </w:rPr>
      </w:pPr>
      <w:r w:rsidRPr="00616532">
        <w:rPr>
          <w:rFonts w:ascii="Times" w:hAnsi="Times"/>
          <w:i w:val="0"/>
          <w:sz w:val="24"/>
        </w:rPr>
        <w:t>Application should run on handheld devices like Mobile/tablet containing Android or iOS operating system. Application should be able to use device features of GPS, local storage, and power management to provide efficient functionalities.</w:t>
      </w:r>
    </w:p>
    <w:p w14:paraId="0B6A9171" w14:textId="77777777" w:rsidR="004B4BA3" w:rsidRDefault="004B4BA3">
      <w:pPr>
        <w:pStyle w:val="Heading2"/>
      </w:pPr>
      <w:bookmarkStart w:id="40" w:name="_Toc439994685"/>
      <w:bookmarkStart w:id="41" w:name="_Toc441230989"/>
      <w:r>
        <w:t>Software Interfaces</w:t>
      </w:r>
      <w:bookmarkEnd w:id="40"/>
      <w:bookmarkEnd w:id="41"/>
    </w:p>
    <w:p w14:paraId="125A4F74" w14:textId="0A25B8E8" w:rsidR="00BB52D2" w:rsidRPr="00616532" w:rsidRDefault="00BB52D2">
      <w:pPr>
        <w:pStyle w:val="template"/>
        <w:rPr>
          <w:rFonts w:ascii="Times" w:hAnsi="Times"/>
          <w:i w:val="0"/>
          <w:sz w:val="24"/>
        </w:rPr>
      </w:pPr>
      <w:r w:rsidRPr="00616532">
        <w:rPr>
          <w:rFonts w:ascii="Times" w:hAnsi="Times"/>
          <w:i w:val="0"/>
          <w:sz w:val="24"/>
        </w:rPr>
        <w:t xml:space="preserve">Mobile application should be able to upload/download data from database server during synchronization. </w:t>
      </w:r>
      <w:r w:rsidR="00000522">
        <w:rPr>
          <w:rFonts w:ascii="Times" w:hAnsi="Times"/>
          <w:i w:val="0"/>
          <w:sz w:val="24"/>
        </w:rPr>
        <w:t xml:space="preserve">Any bug or unusual activity should be reported immediately by the app to the software development team. </w:t>
      </w:r>
    </w:p>
    <w:p w14:paraId="2DA6DFD8" w14:textId="77777777" w:rsidR="004B4BA3" w:rsidRDefault="004B4BA3">
      <w:pPr>
        <w:pStyle w:val="Heading2"/>
      </w:pPr>
      <w:bookmarkStart w:id="42" w:name="_Toc439994686"/>
      <w:bookmarkStart w:id="43" w:name="_Toc441230990"/>
      <w:r>
        <w:t>Communications Interfaces</w:t>
      </w:r>
      <w:bookmarkEnd w:id="42"/>
      <w:bookmarkEnd w:id="43"/>
    </w:p>
    <w:p w14:paraId="75E63EFA" w14:textId="77777777" w:rsidR="00164095" w:rsidRPr="00164095" w:rsidRDefault="00164095" w:rsidP="00A475C9">
      <w:r>
        <w:t>There is no restriction on data sharing mechanism and is completely dependent on the design decisions of developers.</w:t>
      </w:r>
    </w:p>
    <w:p w14:paraId="1D0AF109" w14:textId="77777777" w:rsidR="004B4BA3" w:rsidRDefault="00164095">
      <w:pPr>
        <w:pStyle w:val="Heading1"/>
      </w:pPr>
      <w:bookmarkStart w:id="44" w:name="_Toc439994687"/>
      <w:bookmarkStart w:id="45" w:name="_Toc441230991"/>
      <w:r>
        <w:t>Application</w:t>
      </w:r>
      <w:r w:rsidR="004B4BA3">
        <w:t xml:space="preserve"> Features</w:t>
      </w:r>
      <w:bookmarkEnd w:id="44"/>
      <w:bookmarkEnd w:id="45"/>
    </w:p>
    <w:p w14:paraId="47CDB59E" w14:textId="77777777" w:rsidR="004B4BA3" w:rsidRPr="00616532" w:rsidRDefault="00616532">
      <w:pPr>
        <w:pStyle w:val="template"/>
        <w:rPr>
          <w:rFonts w:ascii="Times" w:hAnsi="Times"/>
          <w:i w:val="0"/>
          <w:sz w:val="24"/>
        </w:rPr>
      </w:pPr>
      <w:r w:rsidRPr="00616532">
        <w:rPr>
          <w:rFonts w:ascii="Times" w:hAnsi="Times"/>
          <w:i w:val="0"/>
          <w:sz w:val="24"/>
        </w:rPr>
        <w:t>The functional requirements are organized into following requirement categories</w:t>
      </w:r>
      <w:r>
        <w:rPr>
          <w:rFonts w:ascii="Times" w:hAnsi="Times"/>
          <w:i w:val="0"/>
          <w:sz w:val="24"/>
        </w:rPr>
        <w:t>:</w:t>
      </w:r>
    </w:p>
    <w:p w14:paraId="39BD55F3" w14:textId="77777777" w:rsidR="004B4BA3" w:rsidRDefault="00164095">
      <w:pPr>
        <w:pStyle w:val="Heading2"/>
      </w:pPr>
      <w:r>
        <w:t xml:space="preserve">Data Collection </w:t>
      </w:r>
    </w:p>
    <w:p w14:paraId="2F97262B" w14:textId="77777777" w:rsidR="004B4BA3" w:rsidRDefault="00164095">
      <w:pPr>
        <w:pStyle w:val="template"/>
      </w:pPr>
      <w:r>
        <w:t>The mobile Application should be able to collect data during a field visit</w:t>
      </w:r>
    </w:p>
    <w:p w14:paraId="549FFFC2" w14:textId="77777777" w:rsidR="004B4BA3" w:rsidRDefault="004B4BA3">
      <w:pPr>
        <w:pStyle w:val="level4"/>
      </w:pPr>
      <w:r>
        <w:t>4.1.1</w:t>
      </w:r>
      <w:r>
        <w:tab/>
      </w:r>
      <w:r w:rsidR="00164095">
        <w:t>Recorder</w:t>
      </w:r>
      <w:r w:rsidR="008A2E9A">
        <w:t xml:space="preserve"> </w:t>
      </w:r>
    </w:p>
    <w:p w14:paraId="1923A1E7" w14:textId="77777777" w:rsidR="00164095" w:rsidRDefault="00164095" w:rsidP="00164095">
      <w:pPr>
        <w:pStyle w:val="level4"/>
      </w:pPr>
      <w:r>
        <w:tab/>
      </w:r>
      <w:r>
        <w:tab/>
      </w:r>
      <w:r w:rsidR="008A2E9A">
        <w:t xml:space="preserve">Mandatory field. </w:t>
      </w:r>
      <w:r>
        <w:t>A field to enter name/initials of the recorder; this will be the person responsible for doing survey.</w:t>
      </w:r>
      <w:r w:rsidR="008A2E9A">
        <w:t xml:space="preserve"> </w:t>
      </w:r>
    </w:p>
    <w:p w14:paraId="0706C807" w14:textId="77777777" w:rsidR="004B4BA3" w:rsidRDefault="004B4BA3">
      <w:pPr>
        <w:pStyle w:val="level4"/>
      </w:pPr>
      <w:r>
        <w:t>4.1.2</w:t>
      </w:r>
      <w:r>
        <w:tab/>
      </w:r>
      <w:r w:rsidR="00164095">
        <w:t>Handler</w:t>
      </w:r>
      <w:r w:rsidR="008A2E9A">
        <w:t xml:space="preserve"> -mandatory</w:t>
      </w:r>
    </w:p>
    <w:p w14:paraId="2A34755C" w14:textId="77777777" w:rsidR="00164095" w:rsidRDefault="00164095">
      <w:pPr>
        <w:pStyle w:val="level4"/>
      </w:pPr>
      <w:r>
        <w:lastRenderedPageBreak/>
        <w:tab/>
      </w:r>
      <w:r>
        <w:tab/>
      </w:r>
      <w:r w:rsidR="008A2E9A">
        <w:t xml:space="preserve">Mandatory field. </w:t>
      </w:r>
      <w:r>
        <w:t xml:space="preserve">A field to enter name/initials of the handler; this will be the person assisting recorder for doing survey by entering details in mobile applications. Recorder and handler can be the same person. </w:t>
      </w:r>
    </w:p>
    <w:p w14:paraId="39870278" w14:textId="77777777" w:rsidR="004B4BA3" w:rsidRDefault="004B4BA3">
      <w:pPr>
        <w:pStyle w:val="level4"/>
      </w:pPr>
      <w:r>
        <w:t>4.1.3</w:t>
      </w:r>
      <w:r>
        <w:tab/>
      </w:r>
      <w:r w:rsidR="00164095">
        <w:t>Site</w:t>
      </w:r>
    </w:p>
    <w:p w14:paraId="0B768A57" w14:textId="1FA735BA" w:rsidR="00164095" w:rsidRDefault="00164095">
      <w:pPr>
        <w:pStyle w:val="level4"/>
      </w:pPr>
      <w:r>
        <w:tab/>
      </w:r>
      <w:r>
        <w:tab/>
      </w:r>
      <w:r w:rsidR="008A2E9A">
        <w:t xml:space="preserve">Mandatory field. </w:t>
      </w:r>
      <w:r>
        <w:t xml:space="preserve">A named location where field data has been collected. It should be automatically </w:t>
      </w:r>
      <w:r w:rsidR="008A2E9A">
        <w:t>recognized by current location of the device.</w:t>
      </w:r>
      <w:r w:rsidR="00616532">
        <w:t xml:space="preserve"> It should also</w:t>
      </w:r>
      <w:r w:rsidR="00000522">
        <w:t xml:space="preserve"> be</w:t>
      </w:r>
      <w:r w:rsidR="00616532">
        <w:t xml:space="preserve"> able to support UMT system along with GPS system for finding location.</w:t>
      </w:r>
    </w:p>
    <w:p w14:paraId="5DA5EFCA" w14:textId="77777777" w:rsidR="008A2E9A" w:rsidRDefault="008A2E9A" w:rsidP="008A2E9A">
      <w:pPr>
        <w:pStyle w:val="level4"/>
      </w:pPr>
      <w:r>
        <w:t>4.1.4</w:t>
      </w:r>
      <w:r>
        <w:tab/>
        <w:t>Array</w:t>
      </w:r>
    </w:p>
    <w:p w14:paraId="41ECFD76" w14:textId="77777777" w:rsidR="008A2E9A" w:rsidRDefault="008A2E9A" w:rsidP="008A2E9A">
      <w:pPr>
        <w:pStyle w:val="level4"/>
      </w:pPr>
      <w:r>
        <w:tab/>
      </w:r>
      <w:r>
        <w:tab/>
        <w:t>Mandatory field. A named sub-location or trap where animal was captured. A list should be automatically populated after selection of Site.</w:t>
      </w:r>
    </w:p>
    <w:p w14:paraId="3BC472FB" w14:textId="77777777" w:rsidR="008A2E9A" w:rsidRDefault="008A2E9A" w:rsidP="008A2E9A">
      <w:pPr>
        <w:pStyle w:val="level4"/>
      </w:pPr>
      <w:r>
        <w:t xml:space="preserve">4.1.5 </w:t>
      </w:r>
      <w:r>
        <w:tab/>
        <w:t>Taxonomy</w:t>
      </w:r>
    </w:p>
    <w:p w14:paraId="7A7BDC39" w14:textId="77777777" w:rsidR="008A2E9A" w:rsidRDefault="008A2E9A" w:rsidP="008A2E9A">
      <w:pPr>
        <w:pStyle w:val="level4"/>
      </w:pPr>
      <w:r>
        <w:tab/>
      </w:r>
      <w:r>
        <w:tab/>
        <w:t>Mandatory field. Taxonomy of the animal captured. This should be a prepopulated list.</w:t>
      </w:r>
    </w:p>
    <w:p w14:paraId="7CBC7D20" w14:textId="77777777" w:rsidR="008A2E9A" w:rsidRDefault="00087AD7" w:rsidP="008A2E9A">
      <w:pPr>
        <w:pStyle w:val="level4"/>
      </w:pPr>
      <w:r>
        <w:t>4.1.6</w:t>
      </w:r>
      <w:r w:rsidR="008A2E9A">
        <w:t xml:space="preserve"> </w:t>
      </w:r>
      <w:r w:rsidR="008A2E9A">
        <w:tab/>
        <w:t>Species Code</w:t>
      </w:r>
    </w:p>
    <w:p w14:paraId="66192FBB" w14:textId="77777777" w:rsidR="008A2E9A" w:rsidRDefault="008A2E9A" w:rsidP="008A2E9A">
      <w:pPr>
        <w:pStyle w:val="level4"/>
      </w:pPr>
      <w:r>
        <w:tab/>
      </w:r>
      <w:r>
        <w:tab/>
        <w:t>Mandatory field for some species selected in Req. 4.1.5 while for others it will be an optional field and should not appear on the screen.</w:t>
      </w:r>
    </w:p>
    <w:p w14:paraId="6F49038E" w14:textId="77777777" w:rsidR="00087AD7" w:rsidRDefault="00087AD7" w:rsidP="00087AD7">
      <w:pPr>
        <w:pStyle w:val="level4"/>
        <w:ind w:left="0" w:firstLine="634"/>
      </w:pPr>
      <w:r>
        <w:t xml:space="preserve">4.1.7 </w:t>
      </w:r>
      <w:r>
        <w:tab/>
        <w:t>Look up Code</w:t>
      </w:r>
    </w:p>
    <w:p w14:paraId="5F1A4AA2" w14:textId="77777777" w:rsidR="00087AD7" w:rsidRDefault="00087AD7" w:rsidP="00087AD7">
      <w:pPr>
        <w:pStyle w:val="level4"/>
      </w:pPr>
      <w:r>
        <w:tab/>
      </w:r>
      <w:r>
        <w:tab/>
        <w:t>Mandatory and unique valued field for some species selected in Req. 4.1.5 while for others it will be an optional field and should not appear on the screen. This will be a tabular list of species code to reference for filling up Req. 4.1.6 value.</w:t>
      </w:r>
    </w:p>
    <w:p w14:paraId="0EADFFFF" w14:textId="77777777" w:rsidR="00087AD7" w:rsidRDefault="00087AD7" w:rsidP="00087AD7">
      <w:pPr>
        <w:pStyle w:val="level4"/>
      </w:pPr>
      <w:r>
        <w:t>4.1.8</w:t>
      </w:r>
      <w:r>
        <w:tab/>
        <w:t>Fence Trap</w:t>
      </w:r>
    </w:p>
    <w:p w14:paraId="444296A1" w14:textId="77777777" w:rsidR="00087AD7" w:rsidRDefault="00087AD7" w:rsidP="00087AD7">
      <w:pPr>
        <w:pStyle w:val="level4"/>
      </w:pPr>
      <w:r>
        <w:tab/>
      </w:r>
      <w:r>
        <w:tab/>
        <w:t xml:space="preserve">Mandatory field. Prepopulated list of fences available in a particular array (Req. 4.1.4). </w:t>
      </w:r>
    </w:p>
    <w:p w14:paraId="499972C8" w14:textId="77777777" w:rsidR="00087AD7" w:rsidRDefault="00087AD7" w:rsidP="00087AD7">
      <w:pPr>
        <w:pStyle w:val="level4"/>
      </w:pPr>
      <w:r>
        <w:t>4.1.9</w:t>
      </w:r>
      <w:r>
        <w:tab/>
        <w:t>Fence Map</w:t>
      </w:r>
    </w:p>
    <w:p w14:paraId="1ED549C3" w14:textId="77777777" w:rsidR="00087AD7" w:rsidRDefault="00087AD7" w:rsidP="00087AD7">
      <w:pPr>
        <w:pStyle w:val="level4"/>
      </w:pPr>
      <w:r>
        <w:tab/>
      </w:r>
      <w:r>
        <w:tab/>
        <w:t xml:space="preserve">Mandatory field. Predefined map to reference for filling of fence trap (Req. 4.1.8) available in a particular array (Req. 4.1.4). </w:t>
      </w:r>
    </w:p>
    <w:p w14:paraId="777B6EEA" w14:textId="77777777" w:rsidR="00087AD7" w:rsidRDefault="00087AD7" w:rsidP="00087AD7">
      <w:pPr>
        <w:pStyle w:val="level4"/>
      </w:pPr>
      <w:r>
        <w:t>4.1.10</w:t>
      </w:r>
      <w:r>
        <w:tab/>
        <w:t>Recapture</w:t>
      </w:r>
    </w:p>
    <w:p w14:paraId="555B063C" w14:textId="77777777" w:rsidR="00087AD7" w:rsidRDefault="00087AD7" w:rsidP="00087AD7">
      <w:pPr>
        <w:pStyle w:val="level4"/>
      </w:pPr>
      <w:r>
        <w:tab/>
      </w:r>
      <w:r>
        <w:tab/>
      </w:r>
      <w:r w:rsidR="00ED7C5E">
        <w:t>Optional. To mark whether captured animal was previously captured.</w:t>
      </w:r>
    </w:p>
    <w:p w14:paraId="200B161F" w14:textId="77777777" w:rsidR="00ED7C5E" w:rsidRDefault="00ED7C5E" w:rsidP="00ED7C5E">
      <w:pPr>
        <w:pStyle w:val="level4"/>
      </w:pPr>
      <w:r>
        <w:t>4.1.11</w:t>
      </w:r>
      <w:r>
        <w:tab/>
        <w:t xml:space="preserve">Toe Clip Code </w:t>
      </w:r>
    </w:p>
    <w:p w14:paraId="656FEA81" w14:textId="0D3E81E5" w:rsidR="00150C53" w:rsidRPr="00150C53" w:rsidRDefault="00556AA3" w:rsidP="00150C53">
      <w:pPr>
        <w:pStyle w:val="NormalWeb"/>
        <w:spacing w:before="0" w:beforeAutospacing="0" w:after="0" w:afterAutospacing="0"/>
        <w:ind w:left="1440"/>
      </w:pPr>
      <w:r>
        <w:t>Unique code for every captured lizard in an array.</w:t>
      </w:r>
      <w:r w:rsidR="00150C53">
        <w:t xml:space="preserve"> </w:t>
      </w:r>
      <w:r w:rsidR="00150C53" w:rsidRPr="00150C53">
        <w:t>C4 and D4 are never used. As they are essential for Lizards to move. Toe clip codes are unique to only an array of a site.</w:t>
      </w:r>
      <w:r w:rsidR="00150C53">
        <w:t xml:space="preserve"> </w:t>
      </w:r>
      <w:r w:rsidR="00150C53" w:rsidRPr="00150C53">
        <w:t xml:space="preserve">Same toe clip code can be used at another array of a site. </w:t>
      </w:r>
    </w:p>
    <w:p w14:paraId="645C736F" w14:textId="3209EB42" w:rsidR="00556AA3" w:rsidRPr="00150C53" w:rsidRDefault="00150C53" w:rsidP="00150C53">
      <w:pPr>
        <w:spacing w:line="240" w:lineRule="auto"/>
        <w:ind w:left="1440"/>
        <w:rPr>
          <w:rFonts w:ascii="Times New Roman" w:hAnsi="Times New Roman"/>
          <w:szCs w:val="24"/>
        </w:rPr>
      </w:pPr>
      <w:r w:rsidRPr="00150C53">
        <w:rPr>
          <w:rFonts w:ascii="Times New Roman" w:hAnsi="Times New Roman"/>
          <w:szCs w:val="24"/>
        </w:rPr>
        <w:t>Assumption: Arrays are far away from each other thus same lizard cannot cover the distance.</w:t>
      </w:r>
    </w:p>
    <w:p w14:paraId="49C550CD" w14:textId="77777777" w:rsidR="00556AA3" w:rsidRDefault="00556AA3" w:rsidP="00556AA3">
      <w:pPr>
        <w:pStyle w:val="level4"/>
      </w:pPr>
      <w:r>
        <w:t>4.1.12</w:t>
      </w:r>
      <w:r>
        <w:tab/>
        <w:t xml:space="preserve">Toe Clip Code Map </w:t>
      </w:r>
    </w:p>
    <w:p w14:paraId="31B99C65" w14:textId="577D0789" w:rsidR="00556AA3" w:rsidRDefault="00556AA3" w:rsidP="00556AA3">
      <w:pPr>
        <w:pStyle w:val="level4"/>
      </w:pPr>
      <w:r>
        <w:tab/>
      </w:r>
      <w:r>
        <w:tab/>
      </w:r>
      <w:r w:rsidR="00B078E9">
        <w:t>A</w:t>
      </w:r>
      <w:r>
        <w:t xml:space="preserve"> </w:t>
      </w:r>
      <w:r w:rsidR="00162D3F">
        <w:t>picture</w:t>
      </w:r>
      <w:r w:rsidR="00B078E9">
        <w:t xml:space="preserve"> </w:t>
      </w:r>
      <w:r w:rsidR="00162D3F">
        <w:t xml:space="preserve">to reference </w:t>
      </w:r>
      <w:proofErr w:type="spellStart"/>
      <w:r w:rsidR="00162D3F">
        <w:t>toe</w:t>
      </w:r>
      <w:proofErr w:type="spellEnd"/>
      <w:r w:rsidR="00162D3F">
        <w:t xml:space="preserve"> clip code</w:t>
      </w:r>
      <w:r>
        <w:t>.</w:t>
      </w:r>
      <w:r w:rsidR="00162D3F">
        <w:t xml:space="preserve"> It also </w:t>
      </w:r>
      <w:r w:rsidR="00150C53">
        <w:t>suggests</w:t>
      </w:r>
      <w:r w:rsidR="00162D3F">
        <w:t xml:space="preserve"> a possible unique code. Once a toe clip code is selected it checks its uniqueness against the mobile database. A toe clip code should be unique for a lizard in a particular site.</w:t>
      </w:r>
    </w:p>
    <w:p w14:paraId="38B192F4" w14:textId="77777777" w:rsidR="00162D3F" w:rsidRDefault="00162D3F" w:rsidP="00556AA3">
      <w:pPr>
        <w:pStyle w:val="level4"/>
      </w:pPr>
      <w:r>
        <w:t xml:space="preserve">4.1.13 SVL </w:t>
      </w:r>
    </w:p>
    <w:p w14:paraId="0F5F6054" w14:textId="77777777" w:rsidR="00162D3F" w:rsidRDefault="00162D3F" w:rsidP="00556AA3">
      <w:pPr>
        <w:pStyle w:val="level4"/>
      </w:pPr>
      <w:r>
        <w:tab/>
      </w:r>
      <w:r>
        <w:tab/>
        <w:t>Optional. length of the animal captured.</w:t>
      </w:r>
      <w:r w:rsidR="00095DD2">
        <w:t xml:space="preserve"> For Lizards and Snakes.</w:t>
      </w:r>
    </w:p>
    <w:p w14:paraId="58FF2725" w14:textId="77777777" w:rsidR="00162D3F" w:rsidRDefault="00162D3F" w:rsidP="00556AA3">
      <w:pPr>
        <w:pStyle w:val="level4"/>
      </w:pPr>
      <w:r>
        <w:t>4.1.14 VTL</w:t>
      </w:r>
    </w:p>
    <w:p w14:paraId="4F8D8BDC" w14:textId="77777777" w:rsidR="00162D3F" w:rsidRDefault="00162D3F" w:rsidP="00556AA3">
      <w:pPr>
        <w:pStyle w:val="level4"/>
      </w:pPr>
      <w:r>
        <w:lastRenderedPageBreak/>
        <w:tab/>
      </w:r>
      <w:r>
        <w:tab/>
        <w:t>Optional. Length of the tail of the animal.</w:t>
      </w:r>
      <w:r w:rsidR="00095DD2">
        <w:t xml:space="preserve"> For Lizards and Snakes.</w:t>
      </w:r>
    </w:p>
    <w:p w14:paraId="043B5376" w14:textId="77777777" w:rsidR="00162D3F" w:rsidRDefault="00162D3F" w:rsidP="00556AA3">
      <w:pPr>
        <w:pStyle w:val="level4"/>
      </w:pPr>
      <w:r>
        <w:t>4.1.14 Regen Tail?</w:t>
      </w:r>
    </w:p>
    <w:p w14:paraId="72FD95DA" w14:textId="77777777" w:rsidR="00162D3F" w:rsidRDefault="00162D3F" w:rsidP="00556AA3">
      <w:pPr>
        <w:pStyle w:val="level4"/>
      </w:pPr>
      <w:r>
        <w:tab/>
      </w:r>
      <w:r>
        <w:tab/>
        <w:t>Optional. Specific to Lizards</w:t>
      </w:r>
    </w:p>
    <w:p w14:paraId="056AD10C" w14:textId="77777777" w:rsidR="00162D3F" w:rsidRDefault="00162D3F" w:rsidP="00556AA3">
      <w:pPr>
        <w:pStyle w:val="level4"/>
      </w:pPr>
      <w:r>
        <w:t>4.1.15 Hatchling?</w:t>
      </w:r>
    </w:p>
    <w:p w14:paraId="6DE26EC8" w14:textId="77777777" w:rsidR="00162D3F" w:rsidRDefault="00162D3F" w:rsidP="00556AA3">
      <w:pPr>
        <w:pStyle w:val="level4"/>
      </w:pPr>
      <w:r>
        <w:tab/>
      </w:r>
      <w:r>
        <w:tab/>
        <w:t>Optional. True, if the captured animal is a hatchling, false otherwise.</w:t>
      </w:r>
    </w:p>
    <w:p w14:paraId="22C0DC0E" w14:textId="77777777" w:rsidR="00162D3F" w:rsidRDefault="00162D3F" w:rsidP="00162D3F">
      <w:pPr>
        <w:pStyle w:val="level4"/>
        <w:ind w:left="0"/>
      </w:pPr>
      <w:r>
        <w:tab/>
        <w:t>4.1.16 Mass</w:t>
      </w:r>
    </w:p>
    <w:p w14:paraId="5BC6C00E" w14:textId="77777777" w:rsidR="00162D3F" w:rsidRDefault="00162D3F" w:rsidP="00162D3F">
      <w:pPr>
        <w:pStyle w:val="level4"/>
        <w:ind w:left="0"/>
      </w:pPr>
      <w:r>
        <w:tab/>
      </w:r>
      <w:r>
        <w:tab/>
        <w:t>Optional. Mass of the animal.</w:t>
      </w:r>
    </w:p>
    <w:p w14:paraId="72C2B10D" w14:textId="77777777" w:rsidR="006F340A" w:rsidRDefault="00162D3F" w:rsidP="00162D3F">
      <w:pPr>
        <w:pStyle w:val="level4"/>
        <w:ind w:left="0"/>
      </w:pPr>
      <w:r>
        <w:tab/>
        <w:t xml:space="preserve">4.1.17 </w:t>
      </w:r>
      <w:r w:rsidR="006F340A">
        <w:t>Sex</w:t>
      </w:r>
      <w:r w:rsidR="006F340A">
        <w:tab/>
      </w:r>
    </w:p>
    <w:p w14:paraId="320F2301" w14:textId="1B66FBF7" w:rsidR="006F340A" w:rsidRDefault="006F340A" w:rsidP="00162D3F">
      <w:pPr>
        <w:pStyle w:val="level4"/>
        <w:ind w:left="0"/>
      </w:pPr>
      <w:r>
        <w:tab/>
      </w:r>
      <w:r>
        <w:tab/>
        <w:t xml:space="preserve">Mandatory. </w:t>
      </w:r>
      <w:r w:rsidR="00150C53">
        <w:t>Male, Female, Unknown</w:t>
      </w:r>
      <w:r>
        <w:t>.</w:t>
      </w:r>
    </w:p>
    <w:p w14:paraId="09BEAAC5" w14:textId="77777777" w:rsidR="006F340A" w:rsidRDefault="006F340A" w:rsidP="00162D3F">
      <w:pPr>
        <w:pStyle w:val="level4"/>
        <w:ind w:left="0"/>
      </w:pPr>
      <w:r>
        <w:tab/>
        <w:t>4.1.18 Dead?</w:t>
      </w:r>
    </w:p>
    <w:p w14:paraId="72A9ED07" w14:textId="77777777" w:rsidR="006F340A" w:rsidRDefault="006F340A" w:rsidP="00162D3F">
      <w:pPr>
        <w:pStyle w:val="level4"/>
        <w:ind w:left="0"/>
      </w:pPr>
      <w:r>
        <w:tab/>
      </w:r>
      <w:r>
        <w:tab/>
        <w:t>Optional. True, if the capt</w:t>
      </w:r>
      <w:bookmarkStart w:id="46" w:name="_GoBack"/>
      <w:bookmarkEnd w:id="46"/>
      <w:r>
        <w:t>ured animal is dead, false otherwise.</w:t>
      </w:r>
    </w:p>
    <w:p w14:paraId="7BF71ED9" w14:textId="77777777" w:rsidR="006F340A" w:rsidRDefault="006F340A" w:rsidP="00162D3F">
      <w:pPr>
        <w:pStyle w:val="level4"/>
        <w:ind w:left="0"/>
      </w:pPr>
      <w:r>
        <w:tab/>
        <w:t>4.1.19 Comments</w:t>
      </w:r>
    </w:p>
    <w:p w14:paraId="52676E08" w14:textId="77777777" w:rsidR="006F340A" w:rsidRDefault="006F340A" w:rsidP="00162D3F">
      <w:pPr>
        <w:pStyle w:val="level4"/>
        <w:ind w:left="0"/>
      </w:pPr>
      <w:r>
        <w:tab/>
      </w:r>
      <w:r>
        <w:tab/>
        <w:t>Optional. A text area to enter further details for the captured animal.</w:t>
      </w:r>
    </w:p>
    <w:p w14:paraId="64F504D7" w14:textId="77777777" w:rsidR="006F340A" w:rsidRDefault="006F340A" w:rsidP="00162D3F">
      <w:pPr>
        <w:pStyle w:val="level4"/>
        <w:ind w:left="0"/>
      </w:pPr>
      <w:r>
        <w:tab/>
        <w:t>4.1.20 Review Screen</w:t>
      </w:r>
    </w:p>
    <w:p w14:paraId="26C7A770" w14:textId="77777777" w:rsidR="006F340A" w:rsidRDefault="006F340A" w:rsidP="00162D3F">
      <w:pPr>
        <w:pStyle w:val="level4"/>
        <w:ind w:left="0"/>
      </w:pPr>
      <w:r>
        <w:tab/>
      </w:r>
      <w:r>
        <w:tab/>
        <w:t>Mandatory. To see and review all the entered details of an animal at one place before moving on to another animal.</w:t>
      </w:r>
    </w:p>
    <w:p w14:paraId="546F4CC7" w14:textId="77777777" w:rsidR="006F340A" w:rsidRDefault="006F340A" w:rsidP="00162D3F">
      <w:pPr>
        <w:pStyle w:val="level4"/>
        <w:ind w:left="0"/>
      </w:pPr>
      <w:r>
        <w:tab/>
        <w:t>4.1.21 Look up Species</w:t>
      </w:r>
    </w:p>
    <w:p w14:paraId="4CE14702" w14:textId="77777777" w:rsidR="006F340A" w:rsidRDefault="006F340A" w:rsidP="00162D3F">
      <w:pPr>
        <w:pStyle w:val="level4"/>
        <w:ind w:left="0"/>
      </w:pPr>
      <w:r>
        <w:tab/>
      </w:r>
      <w:r>
        <w:tab/>
        <w:t>Mandatory for Arthropod. No need to capture weight and length of arthropods. Only number and species of arthropods needs to be stored.</w:t>
      </w:r>
    </w:p>
    <w:p w14:paraId="796DF3F6" w14:textId="77777777" w:rsidR="006F340A" w:rsidRDefault="006F340A" w:rsidP="00162D3F">
      <w:pPr>
        <w:pStyle w:val="level4"/>
        <w:ind w:left="0"/>
      </w:pPr>
      <w:r>
        <w:tab/>
        <w:t>4.1.22 Predator?</w:t>
      </w:r>
    </w:p>
    <w:p w14:paraId="0A351536" w14:textId="77777777" w:rsidR="006F340A" w:rsidRDefault="006F340A" w:rsidP="00162D3F">
      <w:pPr>
        <w:pStyle w:val="level4"/>
        <w:ind w:left="0"/>
      </w:pPr>
      <w:r>
        <w:tab/>
      </w:r>
      <w:r>
        <w:tab/>
        <w:t>Optional. True, if the predator was present in trap along with arthropods, false otherwise.</w:t>
      </w:r>
    </w:p>
    <w:p w14:paraId="317B8160" w14:textId="77777777" w:rsidR="006F340A" w:rsidRDefault="006F340A" w:rsidP="00162D3F">
      <w:pPr>
        <w:pStyle w:val="level4"/>
        <w:ind w:left="0"/>
      </w:pPr>
      <w:r>
        <w:tab/>
        <w:t>4.1.23 HD-body</w:t>
      </w:r>
    </w:p>
    <w:p w14:paraId="6A1F01A9" w14:textId="77777777" w:rsidR="006F340A" w:rsidRDefault="006F340A" w:rsidP="00162D3F">
      <w:pPr>
        <w:pStyle w:val="level4"/>
        <w:ind w:left="0"/>
      </w:pPr>
      <w:r>
        <w:tab/>
      </w:r>
      <w:r>
        <w:tab/>
        <w:t>Optional. Present specifically for Amphibians. Instead of length this field is required.</w:t>
      </w:r>
    </w:p>
    <w:p w14:paraId="428F9CAB" w14:textId="77777777" w:rsidR="00095DD2" w:rsidRDefault="00095DD2" w:rsidP="00162D3F">
      <w:pPr>
        <w:pStyle w:val="level4"/>
        <w:ind w:left="0"/>
      </w:pPr>
      <w:r>
        <w:tab/>
        <w:t>4.1.24 Tap Status</w:t>
      </w:r>
    </w:p>
    <w:p w14:paraId="1A7A11A8" w14:textId="77777777" w:rsidR="00095DD2" w:rsidRDefault="00095DD2" w:rsidP="00162D3F">
      <w:pPr>
        <w:pStyle w:val="level4"/>
        <w:ind w:left="0"/>
      </w:pPr>
      <w:r>
        <w:tab/>
      </w:r>
      <w:r>
        <w:tab/>
        <w:t>Mandatory. 3 options possible: 1) Open, 2) Checked 3) Checked and Closed</w:t>
      </w:r>
    </w:p>
    <w:p w14:paraId="58042316" w14:textId="77777777" w:rsidR="00095DD2" w:rsidRDefault="00095DD2" w:rsidP="00162D3F">
      <w:pPr>
        <w:pStyle w:val="level4"/>
        <w:ind w:left="0"/>
      </w:pPr>
      <w:r>
        <w:tab/>
        <w:t>4.1.25 Comments about this array:</w:t>
      </w:r>
    </w:p>
    <w:p w14:paraId="31C2E0A7" w14:textId="77777777" w:rsidR="00095DD2" w:rsidRDefault="00095DD2" w:rsidP="00162D3F">
      <w:pPr>
        <w:pStyle w:val="level4"/>
        <w:ind w:left="0"/>
      </w:pPr>
      <w:r>
        <w:tab/>
      </w:r>
      <w:r>
        <w:tab/>
        <w:t>Optional. Provide comments about this array.</w:t>
      </w:r>
    </w:p>
    <w:p w14:paraId="1C314275" w14:textId="77777777" w:rsidR="00367340" w:rsidRDefault="00367340" w:rsidP="00367340">
      <w:pPr>
        <w:pStyle w:val="level4"/>
        <w:ind w:left="0"/>
      </w:pPr>
      <w:r>
        <w:tab/>
        <w:t>4.1.26 OTL</w:t>
      </w:r>
      <w:r>
        <w:tab/>
      </w:r>
    </w:p>
    <w:p w14:paraId="28CF498A" w14:textId="77777777" w:rsidR="00556AA3" w:rsidRDefault="00367340" w:rsidP="00616532">
      <w:pPr>
        <w:pStyle w:val="level4"/>
        <w:ind w:left="0"/>
      </w:pPr>
      <w:r>
        <w:tab/>
      </w:r>
      <w:r>
        <w:tab/>
        <w:t>Optional. Specific for Lizards.</w:t>
      </w:r>
    </w:p>
    <w:p w14:paraId="3344EE1A" w14:textId="77777777" w:rsidR="00095DD2" w:rsidRDefault="00074043" w:rsidP="00095DD2">
      <w:pPr>
        <w:pStyle w:val="Heading2"/>
      </w:pPr>
      <w:r>
        <w:tab/>
      </w:r>
      <w:r w:rsidR="00095DD2">
        <w:t>Sync</w:t>
      </w:r>
    </w:p>
    <w:p w14:paraId="766F3368" w14:textId="77777777" w:rsidR="00095DD2" w:rsidRDefault="00095DD2" w:rsidP="00095DD2">
      <w:pPr>
        <w:ind w:firstLine="720"/>
      </w:pPr>
      <w:r>
        <w:t xml:space="preserve">4.2.1 Database </w:t>
      </w:r>
    </w:p>
    <w:p w14:paraId="2314266D" w14:textId="77777777" w:rsidR="00095DD2" w:rsidRDefault="00095DD2" w:rsidP="00095DD2">
      <w:pPr>
        <w:ind w:firstLine="720"/>
      </w:pPr>
      <w:r>
        <w:t xml:space="preserve"> </w:t>
      </w:r>
      <w:r>
        <w:tab/>
        <w:t>Mandatory. 2 options 1) Live 2) Demo</w:t>
      </w:r>
    </w:p>
    <w:p w14:paraId="5712F0FF" w14:textId="77777777" w:rsidR="00095DD2" w:rsidRDefault="00095DD2" w:rsidP="00095DD2">
      <w:pPr>
        <w:ind w:firstLine="720"/>
      </w:pPr>
      <w:r>
        <w:t>4.2.2 Site</w:t>
      </w:r>
    </w:p>
    <w:p w14:paraId="0CB458D5" w14:textId="77777777" w:rsidR="00095DD2" w:rsidRDefault="00095DD2" w:rsidP="00095DD2">
      <w:pPr>
        <w:ind w:firstLine="720"/>
      </w:pPr>
      <w:r>
        <w:tab/>
        <w:t xml:space="preserve">Mandatory field. A named location where field data was collected. </w:t>
      </w:r>
    </w:p>
    <w:p w14:paraId="7DC08FF5" w14:textId="77777777" w:rsidR="00FD1843" w:rsidRDefault="00FD1843" w:rsidP="00095DD2">
      <w:pPr>
        <w:ind w:firstLine="720"/>
      </w:pPr>
      <w:r>
        <w:t>4.2.3 Connect</w:t>
      </w:r>
    </w:p>
    <w:p w14:paraId="5F5FAD20" w14:textId="77777777" w:rsidR="00095DD2" w:rsidRPr="00095DD2" w:rsidRDefault="00FD1843" w:rsidP="00792E27">
      <w:pPr>
        <w:ind w:firstLine="720"/>
      </w:pPr>
      <w:r>
        <w:tab/>
        <w:t>An option to connect to server database via internet/intranet to upload/download synchronize with mobile local database.</w:t>
      </w:r>
    </w:p>
    <w:p w14:paraId="7481A007" w14:textId="77777777" w:rsidR="00095DD2" w:rsidRDefault="00074043" w:rsidP="00095DD2">
      <w:pPr>
        <w:pStyle w:val="Heading2"/>
      </w:pPr>
      <w:r>
        <w:lastRenderedPageBreak/>
        <w:tab/>
      </w:r>
      <w:r w:rsidR="00095DD2">
        <w:t>UnSynced History</w:t>
      </w:r>
    </w:p>
    <w:p w14:paraId="2BE532F7" w14:textId="77777777" w:rsidR="004B4BA3" w:rsidRDefault="00367340" w:rsidP="00367340">
      <w:pPr>
        <w:ind w:left="720"/>
      </w:pPr>
      <w:r>
        <w:t>4.3.1 Show details of the animal captured in a list/cell format. Provide convenience to update any incorrect data before syncing to server database.</w:t>
      </w:r>
    </w:p>
    <w:p w14:paraId="12E1027A" w14:textId="77777777" w:rsidR="004B4BA3" w:rsidRDefault="004B4BA3">
      <w:pPr>
        <w:pStyle w:val="Heading1"/>
      </w:pPr>
      <w:bookmarkStart w:id="47" w:name="_Toc441230994"/>
      <w:bookmarkStart w:id="48" w:name="_Toc439994690"/>
      <w:r>
        <w:t>Other Nonfunctional Requirements</w:t>
      </w:r>
      <w:bookmarkEnd w:id="47"/>
    </w:p>
    <w:p w14:paraId="5D28C681" w14:textId="77777777" w:rsidR="004B4BA3" w:rsidRDefault="004B4BA3">
      <w:pPr>
        <w:pStyle w:val="Heading2"/>
      </w:pPr>
      <w:bookmarkStart w:id="49" w:name="_Toc441230995"/>
      <w:r>
        <w:t>Performance Requirements</w:t>
      </w:r>
      <w:bookmarkEnd w:id="48"/>
      <w:bookmarkEnd w:id="49"/>
    </w:p>
    <w:p w14:paraId="005427F2" w14:textId="77777777" w:rsidR="008D4106" w:rsidRDefault="00B35ED2">
      <w:pPr>
        <w:pStyle w:val="template"/>
      </w:pPr>
      <w:r w:rsidRPr="00616532">
        <w:rPr>
          <w:rFonts w:ascii="Times" w:hAnsi="Times"/>
          <w:i w:val="0"/>
          <w:sz w:val="24"/>
        </w:rPr>
        <w:t>The mobile application should be able to collect data without internet connectivity. It should be able to sync its data with the data server within secs. It should not drain out enough battery power while using GPS system on the device.</w:t>
      </w:r>
    </w:p>
    <w:p w14:paraId="378D23AA" w14:textId="77777777" w:rsidR="004B4BA3" w:rsidRDefault="004B4BA3">
      <w:pPr>
        <w:pStyle w:val="Heading2"/>
      </w:pPr>
      <w:bookmarkStart w:id="50" w:name="_Toc439994691"/>
      <w:bookmarkStart w:id="51" w:name="_Toc441230996"/>
      <w:r>
        <w:t>Safety Requirements</w:t>
      </w:r>
      <w:bookmarkEnd w:id="50"/>
      <w:bookmarkEnd w:id="51"/>
    </w:p>
    <w:p w14:paraId="3C9E05CE" w14:textId="77777777" w:rsidR="00B35ED2" w:rsidRPr="00616532" w:rsidRDefault="0001347F">
      <w:pPr>
        <w:pStyle w:val="template"/>
        <w:rPr>
          <w:rFonts w:ascii="Times" w:hAnsi="Times"/>
          <w:i w:val="0"/>
          <w:sz w:val="24"/>
        </w:rPr>
      </w:pPr>
      <w:r w:rsidRPr="00616532">
        <w:rPr>
          <w:rFonts w:ascii="Times" w:hAnsi="Times"/>
          <w:i w:val="0"/>
          <w:sz w:val="24"/>
        </w:rPr>
        <w:t>There is no harm or loss from the use of the product. There should not be loss of collected survey data from the app.</w:t>
      </w:r>
    </w:p>
    <w:p w14:paraId="155177EB" w14:textId="77777777" w:rsidR="004B4BA3" w:rsidRDefault="004B4BA3">
      <w:pPr>
        <w:pStyle w:val="Heading2"/>
      </w:pPr>
      <w:bookmarkStart w:id="52" w:name="_Toc439994692"/>
      <w:bookmarkStart w:id="53" w:name="_Toc441230997"/>
      <w:r>
        <w:t>Security Requirements</w:t>
      </w:r>
      <w:bookmarkEnd w:id="52"/>
      <w:bookmarkEnd w:id="53"/>
    </w:p>
    <w:p w14:paraId="7172422B" w14:textId="77777777" w:rsidR="0001347F" w:rsidRPr="00616532" w:rsidRDefault="0001347F">
      <w:pPr>
        <w:pStyle w:val="template"/>
        <w:rPr>
          <w:rFonts w:ascii="Times" w:hAnsi="Times"/>
          <w:i w:val="0"/>
          <w:sz w:val="24"/>
        </w:rPr>
      </w:pPr>
      <w:r w:rsidRPr="00616532">
        <w:rPr>
          <w:rFonts w:ascii="Times" w:hAnsi="Times"/>
          <w:i w:val="0"/>
          <w:sz w:val="24"/>
        </w:rPr>
        <w:t>This app does not require any user identity authentication. Though it uses GPS system of the mobile to find current location of the user, it should not be broadcasted or shared with unknown device.</w:t>
      </w:r>
    </w:p>
    <w:p w14:paraId="4761569E" w14:textId="77777777" w:rsidR="004B4BA3" w:rsidRDefault="004B4BA3">
      <w:pPr>
        <w:pStyle w:val="Heading2"/>
      </w:pPr>
      <w:bookmarkStart w:id="54" w:name="_Toc439994693"/>
      <w:bookmarkStart w:id="55" w:name="_Toc441230998"/>
      <w:r>
        <w:t>Software Quality Attributes</w:t>
      </w:r>
      <w:bookmarkEnd w:id="54"/>
      <w:bookmarkEnd w:id="55"/>
    </w:p>
    <w:p w14:paraId="7C44D3EC" w14:textId="77777777" w:rsidR="0001347F" w:rsidRPr="00616532" w:rsidRDefault="0001347F">
      <w:pPr>
        <w:pStyle w:val="template"/>
        <w:rPr>
          <w:rFonts w:ascii="Times" w:hAnsi="Times"/>
          <w:i w:val="0"/>
          <w:sz w:val="24"/>
        </w:rPr>
      </w:pPr>
      <w:r w:rsidRPr="00616532">
        <w:rPr>
          <w:rFonts w:ascii="Times" w:hAnsi="Times"/>
          <w:i w:val="0"/>
          <w:sz w:val="24"/>
        </w:rPr>
        <w:t>The app should be easily adaptable to include new taxonomy of plants/animals. The attributes of the animal to be collected should be easily configured by end users. It should be easily modifiable and maintainable by a programmer.</w:t>
      </w:r>
    </w:p>
    <w:p w14:paraId="7782ED7B" w14:textId="77777777" w:rsidR="004B4BA3" w:rsidRDefault="004B4BA3">
      <w:pPr>
        <w:pStyle w:val="Heading2"/>
      </w:pPr>
      <w:bookmarkStart w:id="56" w:name="_Toc439994694"/>
      <w:bookmarkStart w:id="57" w:name="_Toc441230999"/>
      <w:r>
        <w:t>Business Rules</w:t>
      </w:r>
      <w:bookmarkEnd w:id="56"/>
      <w:bookmarkEnd w:id="57"/>
    </w:p>
    <w:p w14:paraId="74DD857C" w14:textId="77777777" w:rsidR="004B4BA3" w:rsidRPr="00616532" w:rsidRDefault="00DC1E96">
      <w:pPr>
        <w:pStyle w:val="template"/>
        <w:rPr>
          <w:rFonts w:ascii="Times" w:hAnsi="Times"/>
          <w:i w:val="0"/>
          <w:sz w:val="24"/>
        </w:rPr>
      </w:pPr>
      <w:r w:rsidRPr="00616532">
        <w:rPr>
          <w:rFonts w:ascii="Times" w:hAnsi="Times"/>
          <w:i w:val="0"/>
          <w:sz w:val="24"/>
        </w:rPr>
        <w:t>There is no role maintenance of the end users.</w:t>
      </w:r>
    </w:p>
    <w:p w14:paraId="7156E559" w14:textId="77777777" w:rsidR="004B4BA3" w:rsidRDefault="004B4BA3">
      <w:pPr>
        <w:pStyle w:val="Heading1"/>
      </w:pPr>
      <w:bookmarkStart w:id="58" w:name="_Toc439994695"/>
      <w:bookmarkStart w:id="59" w:name="_Toc441231000"/>
      <w:r>
        <w:t>Other Requirements</w:t>
      </w:r>
      <w:bookmarkEnd w:id="58"/>
      <w:bookmarkEnd w:id="59"/>
    </w:p>
    <w:p w14:paraId="2DA9788D" w14:textId="77777777" w:rsidR="00DC1E96" w:rsidRDefault="00DC1E96" w:rsidP="00DC1E96">
      <w:pPr>
        <w:pStyle w:val="Heading2"/>
      </w:pPr>
      <w:r>
        <w:t xml:space="preserve">Bug Tracking and Reporting </w:t>
      </w:r>
    </w:p>
    <w:p w14:paraId="59827E61" w14:textId="77777777" w:rsidR="00A475C9" w:rsidRDefault="00DC1E96" w:rsidP="00DC1E96">
      <w:pPr>
        <w:pStyle w:val="template"/>
        <w:rPr>
          <w:rFonts w:ascii="Times" w:hAnsi="Times"/>
          <w:i w:val="0"/>
          <w:sz w:val="24"/>
        </w:rPr>
      </w:pPr>
      <w:r w:rsidRPr="00616532">
        <w:rPr>
          <w:rFonts w:ascii="Times" w:hAnsi="Times"/>
          <w:i w:val="0"/>
          <w:sz w:val="24"/>
        </w:rPr>
        <w:t>The application should be able to track app crashing and report in a well-documented manner to the developers.</w:t>
      </w:r>
    </w:p>
    <w:p w14:paraId="7E37422D" w14:textId="77777777" w:rsidR="00A475C9" w:rsidRDefault="00A475C9">
      <w:pPr>
        <w:spacing w:line="240" w:lineRule="auto"/>
      </w:pPr>
      <w:r>
        <w:rPr>
          <w:i/>
        </w:rPr>
        <w:br w:type="page"/>
      </w:r>
    </w:p>
    <w:p w14:paraId="28F2AA9D" w14:textId="77777777" w:rsidR="00DC1E96" w:rsidRDefault="00DC1E96" w:rsidP="00DC1E96">
      <w:pPr>
        <w:pStyle w:val="template"/>
        <w:rPr>
          <w:rFonts w:ascii="Times" w:hAnsi="Times"/>
          <w:i w:val="0"/>
          <w:sz w:val="24"/>
        </w:rPr>
      </w:pPr>
    </w:p>
    <w:p w14:paraId="00882307" w14:textId="77777777" w:rsidR="00BA72A3" w:rsidRDefault="00BA72A3" w:rsidP="00DC1E96">
      <w:pPr>
        <w:pStyle w:val="template"/>
        <w:rPr>
          <w:rFonts w:ascii="Times" w:hAnsi="Times"/>
          <w:i w:val="0"/>
          <w:sz w:val="24"/>
        </w:rPr>
      </w:pPr>
    </w:p>
    <w:p w14:paraId="01B47CCB" w14:textId="77777777" w:rsidR="00BA72A3" w:rsidRPr="00616532" w:rsidRDefault="00BA72A3" w:rsidP="00DC1E96">
      <w:pPr>
        <w:pStyle w:val="template"/>
        <w:rPr>
          <w:rFonts w:ascii="Times" w:hAnsi="Times"/>
          <w:i w:val="0"/>
          <w:sz w:val="24"/>
        </w:rPr>
      </w:pPr>
    </w:p>
    <w:p w14:paraId="04242289" w14:textId="77777777" w:rsidR="004B4BA3" w:rsidRDefault="004B4BA3">
      <w:pPr>
        <w:pStyle w:val="TOCEntry"/>
      </w:pPr>
      <w:bookmarkStart w:id="60" w:name="_Toc439994696"/>
      <w:bookmarkStart w:id="61" w:name="_Toc441231001"/>
      <w:r>
        <w:t>Appendix A: Glossary</w:t>
      </w:r>
      <w:bookmarkEnd w:id="60"/>
      <w:bookmarkEnd w:id="61"/>
    </w:p>
    <w:p w14:paraId="794D95E0" w14:textId="77777777" w:rsidR="00183241" w:rsidRPr="00616532" w:rsidRDefault="00970B6A">
      <w:pPr>
        <w:pStyle w:val="template"/>
        <w:rPr>
          <w:rFonts w:ascii="Times" w:hAnsi="Times"/>
          <w:i w:val="0"/>
          <w:sz w:val="24"/>
        </w:rPr>
      </w:pPr>
      <w:r w:rsidRPr="00616532">
        <w:rPr>
          <w:rFonts w:ascii="Times" w:hAnsi="Times"/>
          <w:i w:val="0"/>
          <w:sz w:val="24"/>
        </w:rPr>
        <w:t>GPS: Global positioning system</w:t>
      </w:r>
    </w:p>
    <w:p w14:paraId="307BBB78" w14:textId="77777777" w:rsidR="00970B6A" w:rsidRDefault="00970B6A">
      <w:pPr>
        <w:pStyle w:val="template"/>
        <w:rPr>
          <w:rFonts w:ascii="Times" w:hAnsi="Times"/>
          <w:i w:val="0"/>
          <w:sz w:val="24"/>
        </w:rPr>
      </w:pPr>
      <w:r w:rsidRPr="00616532">
        <w:rPr>
          <w:rFonts w:ascii="Times" w:hAnsi="Times"/>
          <w:i w:val="0"/>
          <w:sz w:val="24"/>
        </w:rPr>
        <w:t>Cross Platform: A software which can run on multiple computing platforms like in iOS and Android.</w:t>
      </w:r>
    </w:p>
    <w:p w14:paraId="15D3A62A" w14:textId="77777777" w:rsidR="00792E27" w:rsidRDefault="00792E27" w:rsidP="00792E27">
      <w:pPr>
        <w:spacing w:line="240" w:lineRule="auto"/>
        <w:rPr>
          <w:rFonts w:ascii="Times New Roman" w:hAnsi="Times New Roman"/>
        </w:rPr>
      </w:pPr>
      <w:r>
        <w:rPr>
          <w:i/>
        </w:rPr>
        <w:t xml:space="preserve">UMT : </w:t>
      </w:r>
      <w:r>
        <w:rPr>
          <w:rFonts w:ascii="Helvetica" w:hAnsi="Helvetica"/>
          <w:color w:val="252525"/>
          <w:sz w:val="21"/>
          <w:szCs w:val="21"/>
          <w:shd w:val="clear" w:color="auto" w:fill="FFFFFF"/>
        </w:rPr>
        <w:t>The</w:t>
      </w:r>
      <w:r>
        <w:rPr>
          <w:rStyle w:val="apple-converted-space"/>
          <w:rFonts w:ascii="Helvetica" w:hAnsi="Helvetica"/>
          <w:color w:val="252525"/>
          <w:sz w:val="21"/>
          <w:szCs w:val="21"/>
          <w:shd w:val="clear" w:color="auto" w:fill="FFFFFF"/>
        </w:rPr>
        <w:t> </w:t>
      </w:r>
      <w:r>
        <w:rPr>
          <w:rFonts w:ascii="Helvetica" w:hAnsi="Helvetica"/>
          <w:b/>
          <w:bCs/>
          <w:color w:val="252525"/>
          <w:sz w:val="21"/>
          <w:szCs w:val="21"/>
          <w:shd w:val="clear" w:color="auto" w:fill="FFFFFF"/>
        </w:rPr>
        <w:t>Universal Transverse Mercator</w:t>
      </w:r>
      <w:r>
        <w:rPr>
          <w:rStyle w:val="apple-converted-space"/>
          <w:rFonts w:ascii="Helvetica" w:hAnsi="Helvetica"/>
          <w:color w:val="252525"/>
          <w:sz w:val="21"/>
          <w:szCs w:val="21"/>
          <w:shd w:val="clear" w:color="auto" w:fill="FFFFFF"/>
        </w:rPr>
        <w:t> </w:t>
      </w:r>
      <w:r>
        <w:rPr>
          <w:rFonts w:ascii="Helvetica" w:hAnsi="Helvetica"/>
          <w:color w:val="252525"/>
          <w:sz w:val="21"/>
          <w:szCs w:val="21"/>
          <w:shd w:val="clear" w:color="auto" w:fill="FFFFFF"/>
        </w:rPr>
        <w:t>(</w:t>
      </w:r>
      <w:r>
        <w:rPr>
          <w:rFonts w:ascii="Helvetica" w:hAnsi="Helvetica"/>
          <w:b/>
          <w:bCs/>
          <w:color w:val="252525"/>
          <w:sz w:val="21"/>
          <w:szCs w:val="21"/>
          <w:shd w:val="clear" w:color="auto" w:fill="FFFFFF"/>
        </w:rPr>
        <w:t>UTM</w:t>
      </w:r>
      <w:r>
        <w:rPr>
          <w:rFonts w:ascii="Helvetica" w:hAnsi="Helvetica"/>
          <w:color w:val="252525"/>
          <w:sz w:val="21"/>
          <w:szCs w:val="21"/>
          <w:shd w:val="clear" w:color="auto" w:fill="FFFFFF"/>
        </w:rPr>
        <w:t>)</w:t>
      </w:r>
      <w:r>
        <w:rPr>
          <w:rStyle w:val="apple-converted-space"/>
          <w:rFonts w:ascii="Helvetica" w:hAnsi="Helvetica"/>
          <w:color w:val="252525"/>
          <w:sz w:val="21"/>
          <w:szCs w:val="21"/>
          <w:shd w:val="clear" w:color="auto" w:fill="FFFFFF"/>
        </w:rPr>
        <w:t> </w:t>
      </w:r>
      <w:hyperlink r:id="rId14" w:anchor="Projections_by_preservation_of_a_metric_property" w:tooltip="Map projection" w:history="1">
        <w:r>
          <w:rPr>
            <w:rStyle w:val="Hyperlink"/>
            <w:rFonts w:ascii="Helvetica" w:hAnsi="Helvetica"/>
            <w:color w:val="0B0080"/>
            <w:sz w:val="21"/>
            <w:szCs w:val="21"/>
            <w:shd w:val="clear" w:color="auto" w:fill="FFFFFF"/>
          </w:rPr>
          <w:t>conformal projection</w:t>
        </w:r>
      </w:hyperlink>
      <w:r>
        <w:rPr>
          <w:rStyle w:val="apple-converted-space"/>
          <w:rFonts w:ascii="Helvetica" w:hAnsi="Helvetica"/>
          <w:color w:val="252525"/>
          <w:sz w:val="21"/>
          <w:szCs w:val="21"/>
          <w:shd w:val="clear" w:color="auto" w:fill="FFFFFF"/>
        </w:rPr>
        <w:t> </w:t>
      </w:r>
      <w:r>
        <w:rPr>
          <w:rFonts w:ascii="Helvetica" w:hAnsi="Helvetica"/>
          <w:color w:val="252525"/>
          <w:sz w:val="21"/>
          <w:szCs w:val="21"/>
          <w:shd w:val="clear" w:color="auto" w:fill="FFFFFF"/>
        </w:rPr>
        <w:t>uses a</w:t>
      </w:r>
      <w:r>
        <w:rPr>
          <w:rStyle w:val="apple-converted-space"/>
          <w:rFonts w:ascii="Helvetica" w:hAnsi="Helvetica"/>
          <w:color w:val="252525"/>
          <w:sz w:val="21"/>
          <w:szCs w:val="21"/>
          <w:shd w:val="clear" w:color="auto" w:fill="FFFFFF"/>
        </w:rPr>
        <w:t> </w:t>
      </w:r>
      <w:hyperlink r:id="rId15" w:tooltip="2-dimensional" w:history="1">
        <w:r>
          <w:rPr>
            <w:rStyle w:val="Hyperlink"/>
            <w:rFonts w:ascii="Helvetica" w:hAnsi="Helvetica"/>
            <w:color w:val="0B0080"/>
            <w:sz w:val="21"/>
            <w:szCs w:val="21"/>
            <w:shd w:val="clear" w:color="auto" w:fill="FFFFFF"/>
          </w:rPr>
          <w:t>2-dimensional</w:t>
        </w:r>
      </w:hyperlink>
      <w:r>
        <w:rPr>
          <w:rStyle w:val="apple-converted-space"/>
          <w:rFonts w:ascii="Helvetica" w:hAnsi="Helvetica"/>
          <w:color w:val="252525"/>
          <w:sz w:val="21"/>
          <w:szCs w:val="21"/>
          <w:shd w:val="clear" w:color="auto" w:fill="FFFFFF"/>
        </w:rPr>
        <w:t> </w:t>
      </w:r>
      <w:hyperlink r:id="rId16" w:tooltip="Cartesian coordinate system" w:history="1">
        <w:r>
          <w:rPr>
            <w:rStyle w:val="Hyperlink"/>
            <w:rFonts w:ascii="Helvetica" w:hAnsi="Helvetica"/>
            <w:color w:val="0B0080"/>
            <w:sz w:val="21"/>
            <w:szCs w:val="21"/>
            <w:shd w:val="clear" w:color="auto" w:fill="FFFFFF"/>
          </w:rPr>
          <w:t>Cartesian coordinate system</w:t>
        </w:r>
      </w:hyperlink>
      <w:r>
        <w:rPr>
          <w:rStyle w:val="apple-converted-space"/>
          <w:rFonts w:ascii="Helvetica" w:hAnsi="Helvetica"/>
          <w:color w:val="252525"/>
          <w:sz w:val="21"/>
          <w:szCs w:val="21"/>
          <w:shd w:val="clear" w:color="auto" w:fill="FFFFFF"/>
        </w:rPr>
        <w:t> </w:t>
      </w:r>
      <w:r>
        <w:rPr>
          <w:rFonts w:ascii="Helvetica" w:hAnsi="Helvetica"/>
          <w:color w:val="252525"/>
          <w:sz w:val="21"/>
          <w:szCs w:val="21"/>
          <w:shd w:val="clear" w:color="auto" w:fill="FFFFFF"/>
        </w:rPr>
        <w:t>to give locations on the surface of the</w:t>
      </w:r>
      <w:r>
        <w:rPr>
          <w:rStyle w:val="apple-converted-space"/>
          <w:rFonts w:ascii="Helvetica" w:hAnsi="Helvetica"/>
          <w:color w:val="252525"/>
          <w:sz w:val="21"/>
          <w:szCs w:val="21"/>
          <w:shd w:val="clear" w:color="auto" w:fill="FFFFFF"/>
        </w:rPr>
        <w:t> </w:t>
      </w:r>
      <w:hyperlink r:id="rId17" w:tooltip="Earth" w:history="1">
        <w:r>
          <w:rPr>
            <w:rStyle w:val="Hyperlink"/>
            <w:rFonts w:ascii="Helvetica" w:hAnsi="Helvetica"/>
            <w:color w:val="0B0080"/>
            <w:sz w:val="21"/>
            <w:szCs w:val="21"/>
            <w:shd w:val="clear" w:color="auto" w:fill="FFFFFF"/>
          </w:rPr>
          <w:t>Earth</w:t>
        </w:r>
      </w:hyperlink>
      <w:r>
        <w:rPr>
          <w:rFonts w:ascii="Helvetica" w:hAnsi="Helvetica"/>
          <w:color w:val="252525"/>
          <w:sz w:val="21"/>
          <w:szCs w:val="21"/>
          <w:shd w:val="clear" w:color="auto" w:fill="FFFFFF"/>
        </w:rPr>
        <w:t>.</w:t>
      </w:r>
    </w:p>
    <w:p w14:paraId="739A5C3E" w14:textId="77777777" w:rsidR="004B4BA3" w:rsidRDefault="00BA72A3">
      <w:pPr>
        <w:pStyle w:val="TOCEntry"/>
      </w:pPr>
      <w:bookmarkStart w:id="62" w:name="_Toc439994698"/>
      <w:bookmarkStart w:id="63" w:name="_Toc441231003"/>
      <w:r>
        <w:t>Appendix B</w:t>
      </w:r>
      <w:r w:rsidR="004B4BA3">
        <w:t>: To Be Determined List</w:t>
      </w:r>
      <w:bookmarkEnd w:id="62"/>
      <w:bookmarkEnd w:id="63"/>
    </w:p>
    <w:p w14:paraId="03D19F34" w14:textId="77777777" w:rsidR="004B4BA3" w:rsidRDefault="00BA72A3">
      <w:pPr>
        <w:pStyle w:val="template"/>
      </w:pPr>
      <w:r>
        <w:t>Please add any missing/new requirement to be addressed.</w:t>
      </w:r>
    </w:p>
    <w:sectPr w:rsidR="004B4BA3">
      <w:headerReference w:type="default" r:id="rId1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3744BF" w14:textId="77777777" w:rsidR="00AF770E" w:rsidRDefault="00AF770E">
      <w:r>
        <w:separator/>
      </w:r>
    </w:p>
  </w:endnote>
  <w:endnote w:type="continuationSeparator" w:id="0">
    <w:p w14:paraId="05723C31" w14:textId="77777777" w:rsidR="00AF770E" w:rsidRDefault="00AF7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6F17D" w14:textId="77777777"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87A34" w14:textId="77777777" w:rsidR="004B4BA3" w:rsidRDefault="004B4BA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C82BD4" w14:textId="77777777" w:rsidR="00AF770E" w:rsidRDefault="00AF770E">
      <w:r>
        <w:separator/>
      </w:r>
    </w:p>
  </w:footnote>
  <w:footnote w:type="continuationSeparator" w:id="0">
    <w:p w14:paraId="2FF9F7AF" w14:textId="77777777" w:rsidR="00AF770E" w:rsidRDefault="00AF77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F33CE" w14:textId="77777777"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150C53">
      <w:rPr>
        <w:noProof/>
      </w:rPr>
      <w:t>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E2DF9F" w14:textId="77777777" w:rsidR="004B4BA3" w:rsidRDefault="004B4BA3">
    <w:pPr>
      <w:pStyle w:val="Header"/>
      <w:tabs>
        <w:tab w:val="clear" w:pos="9360"/>
        <w:tab w:val="right" w:pos="9630"/>
      </w:tabs>
    </w:pPr>
    <w:r>
      <w:t>Software</w:t>
    </w:r>
    <w:r>
      <w:rPr>
        <w:sz w:val="24"/>
      </w:rPr>
      <w:t xml:space="preserve"> </w:t>
    </w:r>
    <w:r>
      <w:t>Requi</w:t>
    </w:r>
    <w:r w:rsidR="00970B6A">
      <w:t>rements Specification for LizCapApp</w:t>
    </w:r>
    <w:r>
      <w:tab/>
    </w:r>
    <w:r>
      <w:tab/>
      <w:t xml:space="preserve">Page </w:t>
    </w:r>
    <w:r>
      <w:fldChar w:fldCharType="begin"/>
    </w:r>
    <w:r>
      <w:instrText xml:space="preserve"> PAGE  \* MERGEFORMAT </w:instrText>
    </w:r>
    <w:r>
      <w:fldChar w:fldCharType="separate"/>
    </w:r>
    <w:r w:rsidR="00150C53">
      <w:rPr>
        <w:noProof/>
      </w:rPr>
      <w:t>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9833A1"/>
    <w:multiLevelType w:val="hybridMultilevel"/>
    <w:tmpl w:val="2E06E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1D2096"/>
    <w:multiLevelType w:val="hybridMultilevel"/>
    <w:tmpl w:val="3956EC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4E6AAB"/>
    <w:multiLevelType w:val="hybridMultilevel"/>
    <w:tmpl w:val="BC4AE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493E95"/>
    <w:multiLevelType w:val="hybridMultilevel"/>
    <w:tmpl w:val="230CF0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9D1"/>
    <w:rsid w:val="00000522"/>
    <w:rsid w:val="0001347F"/>
    <w:rsid w:val="00074043"/>
    <w:rsid w:val="00087AD7"/>
    <w:rsid w:val="00095DD2"/>
    <w:rsid w:val="00150C53"/>
    <w:rsid w:val="00162D3F"/>
    <w:rsid w:val="00164095"/>
    <w:rsid w:val="00183241"/>
    <w:rsid w:val="00186576"/>
    <w:rsid w:val="002A4BCC"/>
    <w:rsid w:val="00345709"/>
    <w:rsid w:val="00367340"/>
    <w:rsid w:val="003B5CD6"/>
    <w:rsid w:val="003F1114"/>
    <w:rsid w:val="004075C7"/>
    <w:rsid w:val="00470E4A"/>
    <w:rsid w:val="00483D4E"/>
    <w:rsid w:val="004B4BA3"/>
    <w:rsid w:val="004C49D5"/>
    <w:rsid w:val="00556AA3"/>
    <w:rsid w:val="00592085"/>
    <w:rsid w:val="00596888"/>
    <w:rsid w:val="005B68BD"/>
    <w:rsid w:val="00616532"/>
    <w:rsid w:val="00656B26"/>
    <w:rsid w:val="006C2221"/>
    <w:rsid w:val="006E1C33"/>
    <w:rsid w:val="006F340A"/>
    <w:rsid w:val="00792E27"/>
    <w:rsid w:val="007A5380"/>
    <w:rsid w:val="007B7644"/>
    <w:rsid w:val="00870C3F"/>
    <w:rsid w:val="008A2E9A"/>
    <w:rsid w:val="008D4106"/>
    <w:rsid w:val="008F7353"/>
    <w:rsid w:val="009542A2"/>
    <w:rsid w:val="00970B6A"/>
    <w:rsid w:val="00A475C9"/>
    <w:rsid w:val="00AF770E"/>
    <w:rsid w:val="00B078E9"/>
    <w:rsid w:val="00B35ED2"/>
    <w:rsid w:val="00B579D1"/>
    <w:rsid w:val="00B818B4"/>
    <w:rsid w:val="00BA72A3"/>
    <w:rsid w:val="00BB52D2"/>
    <w:rsid w:val="00C15807"/>
    <w:rsid w:val="00CD4509"/>
    <w:rsid w:val="00D36C1D"/>
    <w:rsid w:val="00D94E69"/>
    <w:rsid w:val="00DC1E96"/>
    <w:rsid w:val="00E71934"/>
    <w:rsid w:val="00ED5AF4"/>
    <w:rsid w:val="00ED7C5E"/>
    <w:rsid w:val="00F53787"/>
    <w:rsid w:val="00FD1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A822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7B7644"/>
    <w:pPr>
      <w:ind w:left="720"/>
      <w:contextualSpacing/>
    </w:pPr>
  </w:style>
  <w:style w:type="character" w:styleId="Hyperlink">
    <w:name w:val="Hyperlink"/>
    <w:basedOn w:val="DefaultParagraphFont"/>
    <w:rsid w:val="00970B6A"/>
    <w:rPr>
      <w:color w:val="0563C1" w:themeColor="hyperlink"/>
      <w:u w:val="single"/>
    </w:rPr>
  </w:style>
  <w:style w:type="character" w:styleId="CommentReference">
    <w:name w:val="annotation reference"/>
    <w:basedOn w:val="DefaultParagraphFont"/>
    <w:rsid w:val="00970B6A"/>
    <w:rPr>
      <w:sz w:val="18"/>
      <w:szCs w:val="18"/>
    </w:rPr>
  </w:style>
  <w:style w:type="paragraph" w:styleId="CommentText">
    <w:name w:val="annotation text"/>
    <w:basedOn w:val="Normal"/>
    <w:link w:val="CommentTextChar"/>
    <w:rsid w:val="00970B6A"/>
    <w:pPr>
      <w:spacing w:line="240" w:lineRule="auto"/>
    </w:pPr>
    <w:rPr>
      <w:szCs w:val="24"/>
    </w:rPr>
  </w:style>
  <w:style w:type="character" w:customStyle="1" w:styleId="CommentTextChar">
    <w:name w:val="Comment Text Char"/>
    <w:basedOn w:val="DefaultParagraphFont"/>
    <w:link w:val="CommentText"/>
    <w:rsid w:val="00970B6A"/>
    <w:rPr>
      <w:rFonts w:ascii="Times" w:hAnsi="Times"/>
      <w:sz w:val="24"/>
      <w:szCs w:val="24"/>
    </w:rPr>
  </w:style>
  <w:style w:type="paragraph" w:styleId="CommentSubject">
    <w:name w:val="annotation subject"/>
    <w:basedOn w:val="CommentText"/>
    <w:next w:val="CommentText"/>
    <w:link w:val="CommentSubjectChar"/>
    <w:rsid w:val="00970B6A"/>
    <w:rPr>
      <w:b/>
      <w:bCs/>
      <w:sz w:val="20"/>
      <w:szCs w:val="20"/>
    </w:rPr>
  </w:style>
  <w:style w:type="character" w:customStyle="1" w:styleId="CommentSubjectChar">
    <w:name w:val="Comment Subject Char"/>
    <w:basedOn w:val="CommentTextChar"/>
    <w:link w:val="CommentSubject"/>
    <w:rsid w:val="00970B6A"/>
    <w:rPr>
      <w:rFonts w:ascii="Times" w:hAnsi="Times"/>
      <w:b/>
      <w:bCs/>
      <w:sz w:val="24"/>
      <w:szCs w:val="24"/>
    </w:rPr>
  </w:style>
  <w:style w:type="paragraph" w:styleId="BalloonText">
    <w:name w:val="Balloon Text"/>
    <w:basedOn w:val="Normal"/>
    <w:link w:val="BalloonTextChar"/>
    <w:rsid w:val="00970B6A"/>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rsid w:val="00970B6A"/>
    <w:rPr>
      <w:sz w:val="18"/>
      <w:szCs w:val="18"/>
    </w:rPr>
  </w:style>
  <w:style w:type="character" w:customStyle="1" w:styleId="apple-converted-space">
    <w:name w:val="apple-converted-space"/>
    <w:basedOn w:val="DefaultParagraphFont"/>
    <w:rsid w:val="00792E27"/>
  </w:style>
  <w:style w:type="paragraph" w:styleId="NormalWeb">
    <w:name w:val="Normal (Web)"/>
    <w:basedOn w:val="Normal"/>
    <w:uiPriority w:val="99"/>
    <w:unhideWhenUsed/>
    <w:rsid w:val="00150C53"/>
    <w:pPr>
      <w:spacing w:before="100" w:beforeAutospacing="1" w:after="100" w:afterAutospacing="1" w:line="240" w:lineRule="auto"/>
    </w:pPr>
    <w:rPr>
      <w:rFonts w:ascii="Times New Roman" w:hAnsi="Times New Roman"/>
      <w:szCs w:val="24"/>
    </w:rPr>
  </w:style>
  <w:style w:type="character" w:customStyle="1" w:styleId="apple-tab-span">
    <w:name w:val="apple-tab-span"/>
    <w:basedOn w:val="DefaultParagraphFont"/>
    <w:rsid w:val="00150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9123">
      <w:bodyDiv w:val="1"/>
      <w:marLeft w:val="0"/>
      <w:marRight w:val="0"/>
      <w:marTop w:val="0"/>
      <w:marBottom w:val="0"/>
      <w:divBdr>
        <w:top w:val="none" w:sz="0" w:space="0" w:color="auto"/>
        <w:left w:val="none" w:sz="0" w:space="0" w:color="auto"/>
        <w:bottom w:val="none" w:sz="0" w:space="0" w:color="auto"/>
        <w:right w:val="none" w:sz="0" w:space="0" w:color="auto"/>
      </w:divBdr>
    </w:div>
    <w:div w:id="896866825">
      <w:bodyDiv w:val="1"/>
      <w:marLeft w:val="0"/>
      <w:marRight w:val="0"/>
      <w:marTop w:val="0"/>
      <w:marBottom w:val="0"/>
      <w:divBdr>
        <w:top w:val="none" w:sz="0" w:space="0" w:color="auto"/>
        <w:left w:val="none" w:sz="0" w:space="0" w:color="auto"/>
        <w:bottom w:val="none" w:sz="0" w:space="0" w:color="auto"/>
        <w:right w:val="none" w:sz="0" w:space="0" w:color="auto"/>
      </w:divBdr>
    </w:div>
    <w:div w:id="130882022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theme" Target="theme/theme1.xml"/><Relationship Id="rId10" Type="http://schemas.openxmlformats.org/officeDocument/2006/relationships/hyperlink" Target="https://en.wikipedia.org/wiki/Cross-platform" TargetMode="External"/><Relationship Id="rId11" Type="http://schemas.openxmlformats.org/officeDocument/2006/relationships/hyperlink" Target="https://www.xamarin.com/" TargetMode="External"/><Relationship Id="rId12" Type="http://schemas.openxmlformats.org/officeDocument/2006/relationships/hyperlink" Target="https://en.wikipedia.org/wiki/Universal_Transverse_Mercator_coordinate_system" TargetMode="External"/><Relationship Id="rId13" Type="http://schemas.openxmlformats.org/officeDocument/2006/relationships/hyperlink" Target="https://www.google.com/url?sa=t&amp;rct=j&amp;q=&amp;esrc=s&amp;source=web&amp;cd=1&amp;ved=0ahUKEwiR4L7ridbQAhVB5WMKHVWsBhEQFggdMAA&amp;url=http%3A%2F%2Fwww.csc.villanova.edu%2F~tway%2Fcourses%2Fcsc4181%2Fs2010%2Fsrs_template-1.doc&amp;usg=AFQjCNH5RCUtifVhnKm9Kfwnx6_Z2T5LzA&amp;sig" TargetMode="External"/><Relationship Id="rId14" Type="http://schemas.openxmlformats.org/officeDocument/2006/relationships/hyperlink" Target="https://en.wikipedia.org/wiki/Map_projection" TargetMode="External"/><Relationship Id="rId15" Type="http://schemas.openxmlformats.org/officeDocument/2006/relationships/hyperlink" Target="https://en.wikipedia.org/wiki/2-dimensional" TargetMode="External"/><Relationship Id="rId16" Type="http://schemas.openxmlformats.org/officeDocument/2006/relationships/hyperlink" Target="https://en.wikipedia.org/wiki/Cartesian_coordinate_system" TargetMode="External"/><Relationship Id="rId17" Type="http://schemas.openxmlformats.org/officeDocument/2006/relationships/hyperlink" Target="https://en.wikipedia.org/wiki/Earth" TargetMode="Externa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pankajsingh/education/AppProject/Documents/LizCapApp_SR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LizCapApp_SRS.dotx</Template>
  <TotalTime>10</TotalTime>
  <Pages>9</Pages>
  <Words>2198</Words>
  <Characters>12530</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14699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Pankaj Singh (Student)</dc:creator>
  <cp:keywords/>
  <dc:description/>
  <cp:lastModifiedBy>Pankaj Singh (Student)</cp:lastModifiedBy>
  <cp:revision>3</cp:revision>
  <cp:lastPrinted>1900-01-01T07:00:00Z</cp:lastPrinted>
  <dcterms:created xsi:type="dcterms:W3CDTF">2017-04-19T08:48:00Z</dcterms:created>
  <dcterms:modified xsi:type="dcterms:W3CDTF">2017-04-19T19:03:00Z</dcterms:modified>
</cp:coreProperties>
</file>